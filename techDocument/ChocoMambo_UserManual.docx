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inorHAnsi"/>
          <w:sz w:val="2"/>
          <w:lang w:val="en-AU"/>
        </w:rPr>
        <w:id w:val="1513568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07626" w:rsidRDefault="00107626">
          <w:pPr>
            <w:pStyle w:val="NoSpacing"/>
            <w:rPr>
              <w:sz w:val="2"/>
            </w:rPr>
          </w:pPr>
        </w:p>
        <w:p w:rsidR="00107626" w:rsidRDefault="007261AB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 wp14:anchorId="77735266" wp14:editId="1E2D17C1">
                    <wp:simplePos x="0" y="0"/>
                    <wp:positionH relativeFrom="column">
                      <wp:posOffset>-790575</wp:posOffset>
                    </wp:positionH>
                    <wp:positionV relativeFrom="page">
                      <wp:posOffset>114300</wp:posOffset>
                    </wp:positionV>
                    <wp:extent cx="7315200" cy="10448925"/>
                    <wp:effectExtent l="0" t="0" r="19050" b="28575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0" cy="10448925"/>
                            </a:xfrm>
                            <a:prstGeom prst="rect">
                              <a:avLst/>
                            </a:prstGeom>
                            <a:solidFill>
                              <a:srgbClr val="581523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E88CE6" id="Rectangle 8" o:spid="_x0000_s1026" style="position:absolute;margin-left:-62.25pt;margin-top:9pt;width:8in;height:822.7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" fillcolor="#581523" strokecolor="#260a19 [1604]" strokeweight="1.75pt">
                    <v:stroke endcap="round"/>
                    <w10:wrap anchory="page"/>
                  </v:rect>
                </w:pict>
              </mc:Fallback>
            </mc:AlternateContent>
          </w:r>
        </w:p>
        <w:p w:rsidR="0073072E" w:rsidRDefault="0073072E"/>
        <w:p w:rsidR="0073072E" w:rsidRDefault="0073072E"/>
        <w:p w:rsidR="0073072E" w:rsidRDefault="0073072E"/>
        <w:p w:rsidR="0073072E" w:rsidRDefault="0073072E"/>
        <w:p w:rsidR="0073072E" w:rsidRDefault="0073072E"/>
        <w:p w:rsidR="0073072E" w:rsidRDefault="001D6A18">
          <w:r>
            <w:rPr>
              <w:noProof/>
              <w:lang w:eastAsia="en-AU"/>
            </w:rPr>
            <w:drawing>
              <wp:anchor distT="0" distB="0" distL="114300" distR="114300" simplePos="0" relativeHeight="251660288" behindDoc="1" locked="0" layoutInCell="1" allowOverlap="1" wp14:anchorId="382C7FFE" wp14:editId="1E36FC68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6550025" cy="3684270"/>
                <wp:effectExtent l="0" t="0" r="3175" b="0"/>
                <wp:wrapTopAndBottom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ocoMamboTemp3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0025" cy="3684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07626" w:rsidRDefault="001D6A18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1EE785" wp14:editId="25A4E236">
                    <wp:simplePos x="0" y="0"/>
                    <wp:positionH relativeFrom="page">
                      <wp:align>left</wp:align>
                    </wp:positionH>
                    <wp:positionV relativeFrom="margin">
                      <wp:posOffset>5648325</wp:posOffset>
                    </wp:positionV>
                    <wp:extent cx="7553325" cy="374904"/>
                    <wp:effectExtent l="0" t="0" r="9525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3325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4AB5" w:rsidRDefault="00B9477B">
                                <w:pPr>
                                  <w:pStyle w:val="NoSpacing"/>
                                  <w:jc w:val="right"/>
                                  <w:rPr>
                                    <w:color w:val="4D143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D143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74AB5">
                                      <w:rPr>
                                        <w:color w:val="4D143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skerville Old Face" w:hAnsi="Baskerville Old Face"/>
                                    <w:color w:val="000000" w:themeColor="text1"/>
                                    <w:sz w:val="180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4AB5" w:rsidRPr="001D6A18" w:rsidRDefault="00274AB5" w:rsidP="0073072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skerville Old Face" w:hAnsi="Baskerville Old Face"/>
                                        <w:color w:val="000000" w:themeColor="text1"/>
                                        <w:sz w:val="180"/>
                                        <w:szCs w:val="36"/>
                                      </w:rPr>
                                    </w:pPr>
                                    <w:r w:rsidRPr="001D6A18">
                                      <w:rPr>
                                        <w:rFonts w:ascii="Baskerville Old Face" w:hAnsi="Baskerville Old Face"/>
                                        <w:color w:val="000000" w:themeColor="text1"/>
                                        <w:sz w:val="180"/>
                                        <w:szCs w:val="36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1EE7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0;margin-top:444.75pt;width:594.75pt;height:2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274AB5" w:rsidRDefault="00274AB5">
                          <w:pPr>
                            <w:pStyle w:val="NoSpacing"/>
                            <w:jc w:val="right"/>
                            <w:rPr>
                              <w:color w:val="4D143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D143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D143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skerville Old Face" w:hAnsi="Baskerville Old Face"/>
                              <w:color w:val="000000" w:themeColor="text1"/>
                              <w:sz w:val="180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74AB5" w:rsidRPr="001D6A18" w:rsidRDefault="00274AB5" w:rsidP="0073072E">
                              <w:pPr>
                                <w:pStyle w:val="NoSpacing"/>
                                <w:jc w:val="center"/>
                                <w:rPr>
                                  <w:rFonts w:ascii="Baskerville Old Face" w:hAnsi="Baskerville Old Face"/>
                                  <w:color w:val="000000" w:themeColor="text1"/>
                                  <w:sz w:val="180"/>
                                  <w:szCs w:val="36"/>
                                </w:rPr>
                              </w:pPr>
                              <w:r w:rsidRPr="001D6A18">
                                <w:rPr>
                                  <w:rFonts w:ascii="Baskerville Old Face" w:hAnsi="Baskerville Old Face"/>
                                  <w:color w:val="000000" w:themeColor="text1"/>
                                  <w:sz w:val="180"/>
                                  <w:szCs w:val="36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10762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67625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7626" w:rsidRDefault="00107626">
          <w:pPr>
            <w:pStyle w:val="TOCHeading"/>
          </w:pPr>
          <w:r>
            <w:t>Contents</w:t>
          </w:r>
        </w:p>
        <w:p w:rsidR="00D33629" w:rsidRDefault="00BB4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337717" w:history="1">
            <w:r w:rsidR="00D33629" w:rsidRPr="001427EE">
              <w:rPr>
                <w:rStyle w:val="Hyperlink"/>
                <w:noProof/>
              </w:rPr>
              <w:t>Overview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_Toc383337717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1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18" w:history="1">
            <w:r w:rsidR="00D33629" w:rsidRPr="001427EE">
              <w:rPr>
                <w:rStyle w:val="Hyperlink"/>
                <w:noProof/>
              </w:rPr>
              <w:t>Getting Started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_Toc383337718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2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19" w:history="1">
            <w:r w:rsidR="00D33629" w:rsidRPr="001427EE">
              <w:rPr>
                <w:rStyle w:val="Hyperlink"/>
                <w:noProof/>
              </w:rPr>
              <w:t>Form Navigation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_Toc383337719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2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20" w:history="1">
            <w:r w:rsidR="00D33629" w:rsidRPr="001427EE">
              <w:rPr>
                <w:rStyle w:val="Hyperlink"/>
                <w:noProof/>
              </w:rPr>
              <w:t>Data Entry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_Toc383337720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3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21" w:history="1">
            <w:r w:rsidR="00D33629" w:rsidRPr="001427EE">
              <w:rPr>
                <w:rStyle w:val="Hyperlink"/>
                <w:noProof/>
              </w:rPr>
              <w:t>Employee Details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_Toc383337721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3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22" w:history="1">
            <w:r w:rsidR="00D33629" w:rsidRPr="001427EE">
              <w:rPr>
                <w:rStyle w:val="Hyperlink"/>
                <w:noProof/>
              </w:rPr>
              <w:t>Customer Details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_Toc383337722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3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23" w:history="1">
            <w:r w:rsidR="00D33629" w:rsidRPr="001427EE">
              <w:rPr>
                <w:rStyle w:val="Hyperlink"/>
                <w:noProof/>
              </w:rPr>
              <w:t>Supplier Details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_Toc383337723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4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24" w:history="1">
            <w:r w:rsidR="00D33629" w:rsidRPr="001427EE">
              <w:rPr>
                <w:rStyle w:val="Hyperlink"/>
                <w:noProof/>
              </w:rPr>
              <w:t>Product Details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_Toc383337724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4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25" w:history="1">
            <w:r w:rsidR="00D33629" w:rsidRPr="001427EE">
              <w:rPr>
                <w:rStyle w:val="Hyperlink"/>
                <w:noProof/>
              </w:rPr>
              <w:t>Raw Ingredient Details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_Toc383337725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5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26" w:history="1">
            <w:r w:rsidR="00D33629" w:rsidRPr="001427EE">
              <w:rPr>
                <w:rStyle w:val="Hyperlink"/>
                <w:noProof/>
              </w:rPr>
              <w:t>Permissions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_Toc383337726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5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27" w:history="1">
            <w:r w:rsidR="00D33629" w:rsidRPr="001427EE">
              <w:rPr>
                <w:rStyle w:val="Hyperlink"/>
                <w:noProof/>
              </w:rPr>
              <w:t>Sale Details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_Toc383337727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6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28" w:history="1">
            <w:r w:rsidR="00D33629" w:rsidRPr="001427EE">
              <w:rPr>
                <w:rStyle w:val="Hyperlink"/>
                <w:noProof/>
              </w:rPr>
              <w:t>Order Details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_Toc383337728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6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29" w:history="1">
            <w:r w:rsidR="00D33629" w:rsidRPr="001427EE">
              <w:rPr>
                <w:rStyle w:val="Hyperlink"/>
                <w:noProof/>
              </w:rPr>
              <w:t>Troubleshoot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_Toc383337729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7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D33629" w:rsidRDefault="00B947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337730" w:history="1">
            <w:r w:rsidR="00D33629" w:rsidRPr="001427EE">
              <w:rPr>
                <w:rStyle w:val="Hyperlink"/>
                <w:noProof/>
              </w:rPr>
              <w:t>Document Control</w:t>
            </w:r>
            <w:r w:rsidR="00D33629">
              <w:rPr>
                <w:noProof/>
                <w:webHidden/>
              </w:rPr>
              <w:tab/>
            </w:r>
            <w:r w:rsidR="00D33629">
              <w:rPr>
                <w:noProof/>
                <w:webHidden/>
              </w:rPr>
              <w:fldChar w:fldCharType="begin"/>
            </w:r>
            <w:r w:rsidR="00D33629">
              <w:rPr>
                <w:noProof/>
                <w:webHidden/>
              </w:rPr>
              <w:instrText xml:space="preserve"> PAGEREF _Toc383337730 \h </w:instrText>
            </w:r>
            <w:r w:rsidR="00D33629">
              <w:rPr>
                <w:noProof/>
                <w:webHidden/>
              </w:rPr>
            </w:r>
            <w:r w:rsidR="00D33629">
              <w:rPr>
                <w:noProof/>
                <w:webHidden/>
              </w:rPr>
              <w:fldChar w:fldCharType="separate"/>
            </w:r>
            <w:r w:rsidR="00D33629">
              <w:rPr>
                <w:noProof/>
                <w:webHidden/>
              </w:rPr>
              <w:t>8</w:t>
            </w:r>
            <w:r w:rsidR="00D33629">
              <w:rPr>
                <w:noProof/>
                <w:webHidden/>
              </w:rPr>
              <w:fldChar w:fldCharType="end"/>
            </w:r>
          </w:hyperlink>
        </w:p>
        <w:p w:rsidR="00107626" w:rsidRDefault="00BB49B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07626" w:rsidRDefault="00AC0C99" w:rsidP="00107626">
      <w:pPr>
        <w:pStyle w:val="Heading1"/>
      </w:pPr>
      <w:bookmarkStart w:id="0" w:name="_Toc383337717"/>
      <w:r>
        <w:t>Overview</w:t>
      </w:r>
      <w:bookmarkEnd w:id="0"/>
    </w:p>
    <w:p w:rsidR="0012251C" w:rsidRDefault="00AC0C99" w:rsidP="00B82CE7">
      <w:pPr>
        <w:tabs>
          <w:tab w:val="left" w:pos="7080"/>
        </w:tabs>
      </w:pPr>
      <w:r>
        <w:t>This guide describes the use and operation of Choco Mambo DB 3.2.</w:t>
      </w:r>
      <w:r w:rsidR="00B82CE7">
        <w:tab/>
      </w:r>
    </w:p>
    <w:p w:rsidR="00AC0C99" w:rsidRDefault="00AC0C99" w:rsidP="0012251C">
      <w:r>
        <w:rPr>
          <w:noProof/>
          <w:lang w:eastAsia="en-AU"/>
        </w:rPr>
        <w:drawing>
          <wp:inline distT="0" distB="0" distL="0" distR="0">
            <wp:extent cx="5731510" cy="3264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4-03-22 21.13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D7" w:rsidRDefault="004370D7" w:rsidP="00AC0C99">
      <w:pPr>
        <w:pStyle w:val="ListParagraph"/>
        <w:numPr>
          <w:ilvl w:val="0"/>
          <w:numId w:val="1"/>
        </w:numPr>
        <w:sectPr w:rsidR="004370D7" w:rsidSect="007261AB">
          <w:headerReference w:type="default" r:id="rId10"/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AC0C99" w:rsidRDefault="004370D7" w:rsidP="00AC0C99">
      <w:pPr>
        <w:pStyle w:val="ListParagraph"/>
        <w:numPr>
          <w:ilvl w:val="0"/>
          <w:numId w:val="1"/>
        </w:numPr>
      </w:pPr>
      <w:r>
        <w:lastRenderedPageBreak/>
        <w:t>Menu Strip</w:t>
      </w:r>
    </w:p>
    <w:p w:rsidR="004370D7" w:rsidRDefault="004370D7" w:rsidP="00AC0C99">
      <w:pPr>
        <w:pStyle w:val="ListParagraph"/>
        <w:numPr>
          <w:ilvl w:val="0"/>
          <w:numId w:val="1"/>
        </w:numPr>
      </w:pPr>
      <w:r>
        <w:t>Minimize button</w:t>
      </w:r>
    </w:p>
    <w:p w:rsidR="004370D7" w:rsidRDefault="004370D7" w:rsidP="00AC0C99">
      <w:pPr>
        <w:pStyle w:val="ListParagraph"/>
        <w:numPr>
          <w:ilvl w:val="0"/>
          <w:numId w:val="1"/>
        </w:numPr>
      </w:pPr>
      <w:r>
        <w:t>Maximize button</w:t>
      </w:r>
    </w:p>
    <w:p w:rsidR="004370D7" w:rsidRDefault="004370D7" w:rsidP="00AC0C99">
      <w:pPr>
        <w:pStyle w:val="ListParagraph"/>
        <w:numPr>
          <w:ilvl w:val="0"/>
          <w:numId w:val="1"/>
        </w:numPr>
      </w:pPr>
      <w:r>
        <w:lastRenderedPageBreak/>
        <w:t>Close Button</w:t>
      </w:r>
    </w:p>
    <w:p w:rsidR="004370D7" w:rsidRDefault="004370D7" w:rsidP="00AC0C99">
      <w:pPr>
        <w:pStyle w:val="ListParagraph"/>
        <w:numPr>
          <w:ilvl w:val="0"/>
          <w:numId w:val="1"/>
        </w:numPr>
      </w:pPr>
      <w:r>
        <w:t>Login panel</w:t>
      </w:r>
    </w:p>
    <w:p w:rsidR="004370D7" w:rsidRDefault="00461E0B" w:rsidP="0012251C">
      <w:pPr>
        <w:pStyle w:val="ListParagraph"/>
        <w:numPr>
          <w:ilvl w:val="0"/>
          <w:numId w:val="1"/>
        </w:numPr>
        <w:sectPr w:rsidR="004370D7" w:rsidSect="004370D7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  <w:r>
        <w:t>Multi Display Interface</w:t>
      </w:r>
    </w:p>
    <w:p w:rsidR="00306366" w:rsidRDefault="00306366" w:rsidP="0012251C">
      <w:pPr>
        <w:pStyle w:val="Heading1"/>
      </w:pPr>
      <w:bookmarkStart w:id="1" w:name="_Toc383337718"/>
      <w:r>
        <w:lastRenderedPageBreak/>
        <w:t>Getting Started</w:t>
      </w:r>
      <w:bookmarkEnd w:id="1"/>
      <w:r>
        <w:t xml:space="preserve"> </w:t>
      </w:r>
    </w:p>
    <w:p w:rsidR="00306366" w:rsidRPr="00306366" w:rsidRDefault="00306366" w:rsidP="00306366">
      <w:r>
        <w:t xml:space="preserve">Getting started is as easy as opening the program. Once opened simply enter your username and password provided by administration and click Login. </w:t>
      </w:r>
    </w:p>
    <w:p w:rsidR="0012251C" w:rsidRDefault="0012251C" w:rsidP="0012251C">
      <w:pPr>
        <w:pStyle w:val="Heading1"/>
      </w:pPr>
      <w:bookmarkStart w:id="2" w:name="_Toc383337719"/>
      <w:r>
        <w:t>Form Navigation</w:t>
      </w:r>
      <w:bookmarkEnd w:id="2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52"/>
        <w:gridCol w:w="6464"/>
      </w:tblGrid>
      <w:tr w:rsidR="004370D7" w:rsidTr="00306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4370D7" w:rsidRDefault="004370D7" w:rsidP="004370D7">
            <w:r>
              <w:t>Form</w:t>
            </w:r>
          </w:p>
        </w:tc>
        <w:tc>
          <w:tcPr>
            <w:tcW w:w="6464" w:type="dxa"/>
          </w:tcPr>
          <w:p w:rsidR="004370D7" w:rsidRDefault="004370D7" w:rsidP="00437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Navigation </w:t>
            </w:r>
          </w:p>
        </w:tc>
      </w:tr>
      <w:tr w:rsidR="004370D7" w:rsidTr="0030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New Employee</w:t>
            </w:r>
          </w:p>
        </w:tc>
        <w:tc>
          <w:tcPr>
            <w:tcW w:w="6464" w:type="dxa"/>
          </w:tcPr>
          <w:p w:rsidR="004370D7" w:rsidRDefault="004370D7" w:rsidP="00437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&gt; Employee &gt; New</w:t>
            </w:r>
          </w:p>
        </w:tc>
      </w:tr>
      <w:tr w:rsidR="004370D7" w:rsidTr="00306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 xml:space="preserve">Find Employee </w:t>
            </w:r>
          </w:p>
        </w:tc>
        <w:tc>
          <w:tcPr>
            <w:tcW w:w="6464" w:type="dxa"/>
          </w:tcPr>
          <w:p w:rsidR="004370D7" w:rsidRDefault="004370D7" w:rsidP="00437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&gt; Employee &gt; Find</w:t>
            </w:r>
          </w:p>
        </w:tc>
      </w:tr>
      <w:tr w:rsidR="004370D7" w:rsidTr="0030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New Customer</w:t>
            </w:r>
          </w:p>
        </w:tc>
        <w:tc>
          <w:tcPr>
            <w:tcW w:w="6464" w:type="dxa"/>
          </w:tcPr>
          <w:p w:rsidR="004370D7" w:rsidRDefault="004370D7" w:rsidP="00437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&gt; Customer &gt; New</w:t>
            </w:r>
          </w:p>
        </w:tc>
      </w:tr>
      <w:tr w:rsidR="004370D7" w:rsidTr="00306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Find Customer</w:t>
            </w:r>
          </w:p>
        </w:tc>
        <w:tc>
          <w:tcPr>
            <w:tcW w:w="6464" w:type="dxa"/>
          </w:tcPr>
          <w:p w:rsidR="004370D7" w:rsidRDefault="00306366" w:rsidP="0030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&gt; Customer &gt; Find</w:t>
            </w:r>
          </w:p>
        </w:tc>
      </w:tr>
      <w:tr w:rsidR="004370D7" w:rsidTr="0030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New Supplier</w:t>
            </w:r>
          </w:p>
        </w:tc>
        <w:tc>
          <w:tcPr>
            <w:tcW w:w="6464" w:type="dxa"/>
          </w:tcPr>
          <w:p w:rsidR="004370D7" w:rsidRDefault="00306366" w:rsidP="00437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&gt; Supplier &gt; New</w:t>
            </w:r>
          </w:p>
        </w:tc>
      </w:tr>
      <w:tr w:rsidR="004370D7" w:rsidTr="00306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Find Supplier</w:t>
            </w:r>
          </w:p>
        </w:tc>
        <w:tc>
          <w:tcPr>
            <w:tcW w:w="6464" w:type="dxa"/>
          </w:tcPr>
          <w:p w:rsidR="004370D7" w:rsidRDefault="00306366" w:rsidP="00437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&gt; Supplier &gt; Find</w:t>
            </w:r>
          </w:p>
        </w:tc>
      </w:tr>
      <w:tr w:rsidR="004370D7" w:rsidTr="0030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New Product</w:t>
            </w:r>
          </w:p>
        </w:tc>
        <w:tc>
          <w:tcPr>
            <w:tcW w:w="6464" w:type="dxa"/>
          </w:tcPr>
          <w:p w:rsidR="004370D7" w:rsidRDefault="00306366" w:rsidP="0030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&gt; Product &gt; New</w:t>
            </w:r>
          </w:p>
        </w:tc>
      </w:tr>
      <w:tr w:rsidR="004370D7" w:rsidTr="00306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Find Product</w:t>
            </w:r>
          </w:p>
        </w:tc>
        <w:tc>
          <w:tcPr>
            <w:tcW w:w="6464" w:type="dxa"/>
          </w:tcPr>
          <w:p w:rsidR="004370D7" w:rsidRDefault="00306366" w:rsidP="00437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&gt; Product &gt; Find</w:t>
            </w:r>
          </w:p>
        </w:tc>
      </w:tr>
      <w:tr w:rsidR="004370D7" w:rsidTr="0030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New Raw Ingredient</w:t>
            </w:r>
          </w:p>
        </w:tc>
        <w:tc>
          <w:tcPr>
            <w:tcW w:w="6464" w:type="dxa"/>
          </w:tcPr>
          <w:p w:rsidR="004370D7" w:rsidRDefault="00306366" w:rsidP="0030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&gt; Raw Ingredient &gt; New</w:t>
            </w:r>
          </w:p>
        </w:tc>
      </w:tr>
      <w:tr w:rsidR="004370D7" w:rsidTr="00306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Find Raw Ingredient</w:t>
            </w:r>
          </w:p>
        </w:tc>
        <w:tc>
          <w:tcPr>
            <w:tcW w:w="6464" w:type="dxa"/>
          </w:tcPr>
          <w:p w:rsidR="004370D7" w:rsidRDefault="00306366" w:rsidP="0030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&gt; Raw Ingredient &gt; Find</w:t>
            </w:r>
          </w:p>
        </w:tc>
      </w:tr>
      <w:tr w:rsidR="004370D7" w:rsidTr="0030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New Sale</w:t>
            </w:r>
          </w:p>
        </w:tc>
        <w:tc>
          <w:tcPr>
            <w:tcW w:w="6464" w:type="dxa"/>
          </w:tcPr>
          <w:p w:rsidR="004370D7" w:rsidRDefault="00306366" w:rsidP="0030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&gt; Sale &gt; New</w:t>
            </w:r>
          </w:p>
        </w:tc>
      </w:tr>
      <w:tr w:rsidR="004370D7" w:rsidTr="00306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Find Sale</w:t>
            </w:r>
          </w:p>
        </w:tc>
        <w:tc>
          <w:tcPr>
            <w:tcW w:w="6464" w:type="dxa"/>
          </w:tcPr>
          <w:p w:rsidR="004370D7" w:rsidRDefault="00306366" w:rsidP="0030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&gt; Sale &gt; Find</w:t>
            </w:r>
          </w:p>
        </w:tc>
      </w:tr>
      <w:tr w:rsidR="004370D7" w:rsidTr="0030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New Order</w:t>
            </w:r>
          </w:p>
        </w:tc>
        <w:tc>
          <w:tcPr>
            <w:tcW w:w="6464" w:type="dxa"/>
          </w:tcPr>
          <w:p w:rsidR="004370D7" w:rsidRDefault="00306366" w:rsidP="00437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&gt; Order &gt; New</w:t>
            </w:r>
          </w:p>
        </w:tc>
      </w:tr>
      <w:tr w:rsidR="004370D7" w:rsidTr="00306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370D7" w:rsidRDefault="004370D7" w:rsidP="004370D7">
            <w:r>
              <w:t>Find Order</w:t>
            </w:r>
          </w:p>
        </w:tc>
        <w:tc>
          <w:tcPr>
            <w:tcW w:w="6464" w:type="dxa"/>
          </w:tcPr>
          <w:p w:rsidR="004370D7" w:rsidRDefault="00306366" w:rsidP="0030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&gt; Order &gt; Find</w:t>
            </w:r>
          </w:p>
        </w:tc>
      </w:tr>
      <w:tr w:rsidR="00C65B2C" w:rsidTr="0030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5B2C" w:rsidRDefault="00C65B2C" w:rsidP="004370D7">
            <w:r>
              <w:t>Permissions</w:t>
            </w:r>
          </w:p>
        </w:tc>
        <w:tc>
          <w:tcPr>
            <w:tcW w:w="6464" w:type="dxa"/>
          </w:tcPr>
          <w:p w:rsidR="00C65B2C" w:rsidRDefault="00C65B2C" w:rsidP="0030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Admin&gt; Permissions (Only if admin </w:t>
            </w:r>
            <w:r w:rsidRPr="00C65B2C">
              <w:t xml:space="preserve">privileges </w:t>
            </w:r>
            <w:r>
              <w:t>are available)</w:t>
            </w:r>
          </w:p>
        </w:tc>
      </w:tr>
    </w:tbl>
    <w:p w:rsidR="004370D7" w:rsidRPr="004370D7" w:rsidRDefault="004370D7" w:rsidP="004370D7"/>
    <w:p w:rsidR="004370D7" w:rsidRPr="004370D7" w:rsidRDefault="004370D7" w:rsidP="004370D7"/>
    <w:p w:rsidR="004370D7" w:rsidRPr="004370D7" w:rsidRDefault="004370D7" w:rsidP="004370D7"/>
    <w:p w:rsidR="004370D7" w:rsidRPr="004370D7" w:rsidRDefault="004370D7" w:rsidP="004370D7"/>
    <w:p w:rsidR="004370D7" w:rsidRPr="004370D7" w:rsidRDefault="004370D7" w:rsidP="004370D7"/>
    <w:p w:rsidR="004370D7" w:rsidRDefault="004370D7" w:rsidP="004370D7"/>
    <w:p w:rsidR="00306366" w:rsidRDefault="00306366" w:rsidP="004370D7"/>
    <w:p w:rsidR="00306366" w:rsidRPr="004370D7" w:rsidRDefault="00306366" w:rsidP="004370D7"/>
    <w:p w:rsidR="0012251C" w:rsidRDefault="0012251C" w:rsidP="0012251C"/>
    <w:p w:rsidR="00306366" w:rsidRDefault="00306366" w:rsidP="0012251C"/>
    <w:p w:rsidR="0012251C" w:rsidRDefault="0012251C" w:rsidP="0012251C">
      <w:pPr>
        <w:pStyle w:val="Heading1"/>
      </w:pPr>
      <w:bookmarkStart w:id="3" w:name="_Toc383337720"/>
      <w:r>
        <w:lastRenderedPageBreak/>
        <w:t>Data Entry</w:t>
      </w:r>
      <w:bookmarkEnd w:id="3"/>
    </w:p>
    <w:p w:rsidR="0012251C" w:rsidRDefault="0012251C" w:rsidP="0012251C">
      <w:pPr>
        <w:pStyle w:val="Heading2"/>
      </w:pPr>
      <w:bookmarkStart w:id="4" w:name="_Toc383337721"/>
      <w:r>
        <w:t>Employee Details</w:t>
      </w:r>
      <w:bookmarkEnd w:id="4"/>
    </w:p>
    <w:p w:rsidR="00306366" w:rsidRDefault="00306366" w:rsidP="00306366">
      <w:r>
        <w:t>Create a new Employee</w:t>
      </w:r>
    </w:p>
    <w:p w:rsidR="00306366" w:rsidRDefault="00306366" w:rsidP="00306366">
      <w:pPr>
        <w:pStyle w:val="ListParagraph"/>
        <w:numPr>
          <w:ilvl w:val="0"/>
          <w:numId w:val="2"/>
        </w:numPr>
      </w:pPr>
      <w:r>
        <w:t>Open New Employee form (See Form Navigation)</w:t>
      </w:r>
    </w:p>
    <w:p w:rsidR="00306366" w:rsidRDefault="00306366" w:rsidP="00306366">
      <w:pPr>
        <w:pStyle w:val="ListParagraph"/>
        <w:numPr>
          <w:ilvl w:val="0"/>
          <w:numId w:val="2"/>
        </w:numPr>
      </w:pPr>
      <w:r>
        <w:t>Fill in all fields (All Fields Required)</w:t>
      </w:r>
    </w:p>
    <w:p w:rsidR="00306366" w:rsidRDefault="00306366" w:rsidP="00306366">
      <w:pPr>
        <w:pStyle w:val="ListParagraph"/>
        <w:numPr>
          <w:ilvl w:val="0"/>
          <w:numId w:val="2"/>
        </w:numPr>
      </w:pPr>
      <w:r>
        <w:t>Click the save Icon (Located on the menu strip)</w:t>
      </w:r>
    </w:p>
    <w:p w:rsidR="00306366" w:rsidRDefault="00306366" w:rsidP="00306366">
      <w:r>
        <w:t>Read Employee Details</w:t>
      </w:r>
    </w:p>
    <w:p w:rsidR="00306366" w:rsidRDefault="00306366" w:rsidP="00306366">
      <w:pPr>
        <w:pStyle w:val="ListParagraph"/>
        <w:numPr>
          <w:ilvl w:val="0"/>
          <w:numId w:val="3"/>
        </w:numPr>
      </w:pPr>
      <w:r>
        <w:t xml:space="preserve">Open </w:t>
      </w:r>
      <w:r w:rsidR="002868D5">
        <w:t xml:space="preserve">Find Employee </w:t>
      </w:r>
      <w:r w:rsidR="00984823">
        <w:t>form (See Form Navigation)</w:t>
      </w:r>
    </w:p>
    <w:p w:rsidR="002868D5" w:rsidRDefault="002868D5" w:rsidP="00306366">
      <w:pPr>
        <w:pStyle w:val="ListParagraph"/>
        <w:numPr>
          <w:ilvl w:val="0"/>
          <w:numId w:val="3"/>
        </w:numPr>
      </w:pPr>
      <w:r>
        <w:t>Use search bar to find record</w:t>
      </w:r>
    </w:p>
    <w:p w:rsidR="002868D5" w:rsidRDefault="002868D5" w:rsidP="00306366">
      <w:pPr>
        <w:pStyle w:val="ListParagraph"/>
        <w:numPr>
          <w:ilvl w:val="0"/>
          <w:numId w:val="3"/>
        </w:numPr>
      </w:pPr>
      <w:r>
        <w:t>Double click on the record to be viewed</w:t>
      </w:r>
    </w:p>
    <w:p w:rsidR="002868D5" w:rsidRDefault="002868D5" w:rsidP="002868D5">
      <w:r>
        <w:t>Update Employee Details</w:t>
      </w:r>
    </w:p>
    <w:p w:rsidR="002868D5" w:rsidRDefault="002868D5" w:rsidP="002868D5">
      <w:pPr>
        <w:pStyle w:val="ListParagraph"/>
        <w:numPr>
          <w:ilvl w:val="0"/>
          <w:numId w:val="4"/>
        </w:numPr>
      </w:pPr>
      <w:r>
        <w:t xml:space="preserve">Open Find Employee </w:t>
      </w:r>
      <w:r w:rsidR="00984823">
        <w:t xml:space="preserve">form (See Form Navigation) </w:t>
      </w:r>
    </w:p>
    <w:p w:rsidR="002868D5" w:rsidRDefault="002868D5" w:rsidP="002868D5">
      <w:pPr>
        <w:pStyle w:val="ListParagraph"/>
        <w:numPr>
          <w:ilvl w:val="0"/>
          <w:numId w:val="4"/>
        </w:numPr>
      </w:pPr>
      <w:r>
        <w:t>Use search bar to find record</w:t>
      </w:r>
    </w:p>
    <w:p w:rsidR="002868D5" w:rsidRDefault="002868D5" w:rsidP="002868D5">
      <w:pPr>
        <w:pStyle w:val="ListParagraph"/>
        <w:numPr>
          <w:ilvl w:val="0"/>
          <w:numId w:val="4"/>
        </w:numPr>
      </w:pPr>
      <w:r>
        <w:t>Double click on the record to be viewed</w:t>
      </w:r>
    </w:p>
    <w:p w:rsidR="002868D5" w:rsidRDefault="002868D5" w:rsidP="002868D5">
      <w:pPr>
        <w:pStyle w:val="ListParagraph"/>
        <w:numPr>
          <w:ilvl w:val="0"/>
          <w:numId w:val="4"/>
        </w:numPr>
      </w:pPr>
      <w:r>
        <w:t>Update required fields</w:t>
      </w:r>
    </w:p>
    <w:p w:rsidR="002868D5" w:rsidRDefault="002868D5" w:rsidP="002868D5">
      <w:pPr>
        <w:pStyle w:val="ListParagraph"/>
        <w:numPr>
          <w:ilvl w:val="0"/>
          <w:numId w:val="4"/>
        </w:numPr>
      </w:pPr>
      <w:r>
        <w:t>Click the save Icon (Located on the menu strip)</w:t>
      </w:r>
    </w:p>
    <w:p w:rsidR="002868D5" w:rsidRDefault="00984823" w:rsidP="002868D5">
      <w:r>
        <w:t>Delete Employee</w:t>
      </w:r>
    </w:p>
    <w:p w:rsidR="00984823" w:rsidRDefault="00984823" w:rsidP="00984823">
      <w:pPr>
        <w:pStyle w:val="ListParagraph"/>
        <w:numPr>
          <w:ilvl w:val="0"/>
          <w:numId w:val="5"/>
        </w:numPr>
      </w:pPr>
      <w:r>
        <w:t xml:space="preserve">Open Find Employee form (See Form Navigation) </w:t>
      </w:r>
    </w:p>
    <w:p w:rsidR="00984823" w:rsidRDefault="00984823" w:rsidP="00984823">
      <w:pPr>
        <w:pStyle w:val="ListParagraph"/>
        <w:numPr>
          <w:ilvl w:val="0"/>
          <w:numId w:val="5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5"/>
        </w:numPr>
      </w:pPr>
      <w:r>
        <w:t>Click the desired record to delete</w:t>
      </w:r>
    </w:p>
    <w:p w:rsidR="00984823" w:rsidRPr="00306366" w:rsidRDefault="00984823" w:rsidP="00984823">
      <w:pPr>
        <w:pStyle w:val="ListParagraph"/>
        <w:numPr>
          <w:ilvl w:val="0"/>
          <w:numId w:val="5"/>
        </w:numPr>
      </w:pPr>
      <w:r>
        <w:t>Click the trash can Icon (Located on the menu strip)!!WARNING. This cannot be undone!!</w:t>
      </w:r>
    </w:p>
    <w:p w:rsidR="0012251C" w:rsidRDefault="0012251C" w:rsidP="0012251C">
      <w:pPr>
        <w:pStyle w:val="Heading2"/>
      </w:pPr>
      <w:bookmarkStart w:id="5" w:name="_Toc383337722"/>
      <w:r>
        <w:t>Customer Details</w:t>
      </w:r>
      <w:bookmarkEnd w:id="5"/>
      <w:r>
        <w:t xml:space="preserve"> </w:t>
      </w:r>
    </w:p>
    <w:p w:rsidR="00984823" w:rsidRDefault="00984823" w:rsidP="00984823">
      <w:r>
        <w:t>Create a new Customer</w:t>
      </w:r>
    </w:p>
    <w:p w:rsidR="00984823" w:rsidRDefault="00984823" w:rsidP="00984823">
      <w:pPr>
        <w:pStyle w:val="ListParagraph"/>
        <w:numPr>
          <w:ilvl w:val="0"/>
          <w:numId w:val="6"/>
        </w:numPr>
      </w:pPr>
      <w:r>
        <w:t>Open New Customer form (See Form Navigation)</w:t>
      </w:r>
    </w:p>
    <w:p w:rsidR="00984823" w:rsidRDefault="00984823" w:rsidP="00984823">
      <w:pPr>
        <w:pStyle w:val="ListParagraph"/>
        <w:numPr>
          <w:ilvl w:val="0"/>
          <w:numId w:val="6"/>
        </w:numPr>
      </w:pPr>
      <w:r>
        <w:t>Fill in all fields (All Fields Required)</w:t>
      </w:r>
    </w:p>
    <w:p w:rsidR="00984823" w:rsidRDefault="00984823" w:rsidP="00984823">
      <w:pPr>
        <w:pStyle w:val="ListParagraph"/>
        <w:numPr>
          <w:ilvl w:val="0"/>
          <w:numId w:val="6"/>
        </w:numPr>
      </w:pPr>
      <w:r>
        <w:t>Click the save Icon (Located on the menu strip)</w:t>
      </w:r>
    </w:p>
    <w:p w:rsidR="00984823" w:rsidRDefault="00984823" w:rsidP="00984823">
      <w:r>
        <w:t>Read Customer Details</w:t>
      </w:r>
    </w:p>
    <w:p w:rsidR="00984823" w:rsidRDefault="00984823" w:rsidP="00984823">
      <w:pPr>
        <w:pStyle w:val="ListParagraph"/>
        <w:numPr>
          <w:ilvl w:val="0"/>
          <w:numId w:val="7"/>
        </w:numPr>
      </w:pPr>
      <w:r>
        <w:t>Open Find Customer form (See Form Navigation)</w:t>
      </w:r>
    </w:p>
    <w:p w:rsidR="00984823" w:rsidRDefault="00984823" w:rsidP="00984823">
      <w:pPr>
        <w:pStyle w:val="ListParagraph"/>
        <w:numPr>
          <w:ilvl w:val="0"/>
          <w:numId w:val="7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7"/>
        </w:numPr>
      </w:pPr>
      <w:r>
        <w:t>Double click on the record to be viewed</w:t>
      </w:r>
    </w:p>
    <w:p w:rsidR="00984823" w:rsidRDefault="00984823" w:rsidP="00984823">
      <w:r>
        <w:t>Update Customer Details</w:t>
      </w:r>
    </w:p>
    <w:p w:rsidR="00984823" w:rsidRDefault="00984823" w:rsidP="00984823">
      <w:pPr>
        <w:pStyle w:val="ListParagraph"/>
        <w:numPr>
          <w:ilvl w:val="0"/>
          <w:numId w:val="8"/>
        </w:numPr>
      </w:pPr>
      <w:r>
        <w:t xml:space="preserve">Open Find Customer form (See Form Navigation) </w:t>
      </w:r>
    </w:p>
    <w:p w:rsidR="00984823" w:rsidRDefault="00984823" w:rsidP="00984823">
      <w:pPr>
        <w:pStyle w:val="ListParagraph"/>
        <w:numPr>
          <w:ilvl w:val="0"/>
          <w:numId w:val="8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8"/>
        </w:numPr>
      </w:pPr>
      <w:r>
        <w:t>Double click on the record to be viewed</w:t>
      </w:r>
    </w:p>
    <w:p w:rsidR="00984823" w:rsidRDefault="00984823" w:rsidP="00984823">
      <w:pPr>
        <w:pStyle w:val="ListParagraph"/>
        <w:numPr>
          <w:ilvl w:val="0"/>
          <w:numId w:val="8"/>
        </w:numPr>
      </w:pPr>
      <w:r>
        <w:t>Update required fields</w:t>
      </w:r>
    </w:p>
    <w:p w:rsidR="00984823" w:rsidRDefault="00984823" w:rsidP="00984823">
      <w:pPr>
        <w:pStyle w:val="ListParagraph"/>
        <w:numPr>
          <w:ilvl w:val="0"/>
          <w:numId w:val="8"/>
        </w:numPr>
      </w:pPr>
      <w:r>
        <w:t>Click the save Icon (Located on the menu strip)</w:t>
      </w:r>
    </w:p>
    <w:p w:rsidR="00984823" w:rsidRDefault="00984823" w:rsidP="00984823">
      <w:r>
        <w:t>Delete Customer</w:t>
      </w:r>
    </w:p>
    <w:p w:rsidR="00984823" w:rsidRDefault="00984823" w:rsidP="00984823">
      <w:pPr>
        <w:pStyle w:val="ListParagraph"/>
        <w:numPr>
          <w:ilvl w:val="0"/>
          <w:numId w:val="9"/>
        </w:numPr>
      </w:pPr>
      <w:r>
        <w:t xml:space="preserve">Open Find Customer form (See Form Navigation) </w:t>
      </w:r>
    </w:p>
    <w:p w:rsidR="00984823" w:rsidRDefault="00984823" w:rsidP="00984823">
      <w:pPr>
        <w:pStyle w:val="ListParagraph"/>
        <w:numPr>
          <w:ilvl w:val="0"/>
          <w:numId w:val="9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9"/>
        </w:numPr>
      </w:pPr>
      <w:r>
        <w:t>Click the desired record to delete</w:t>
      </w:r>
    </w:p>
    <w:p w:rsidR="00984823" w:rsidRPr="00306366" w:rsidRDefault="00984823" w:rsidP="00984823">
      <w:pPr>
        <w:pStyle w:val="ListParagraph"/>
        <w:numPr>
          <w:ilvl w:val="0"/>
          <w:numId w:val="9"/>
        </w:numPr>
      </w:pPr>
      <w:r>
        <w:t>Click the trash can Icon (Located on the menu strip)!!WARNING. This cannot be undone!!</w:t>
      </w:r>
    </w:p>
    <w:p w:rsidR="00984823" w:rsidRPr="00984823" w:rsidRDefault="00984823" w:rsidP="00984823"/>
    <w:p w:rsidR="0012251C" w:rsidRDefault="0012251C" w:rsidP="0012251C">
      <w:pPr>
        <w:pStyle w:val="Heading2"/>
      </w:pPr>
      <w:bookmarkStart w:id="6" w:name="_Toc383337723"/>
      <w:r>
        <w:t>Supplier Details</w:t>
      </w:r>
      <w:bookmarkEnd w:id="6"/>
    </w:p>
    <w:p w:rsidR="00984823" w:rsidRDefault="00984823" w:rsidP="00984823">
      <w:r>
        <w:t>Create a new Supplier</w:t>
      </w:r>
    </w:p>
    <w:p w:rsidR="00984823" w:rsidRDefault="00984823" w:rsidP="00984823">
      <w:pPr>
        <w:pStyle w:val="ListParagraph"/>
        <w:numPr>
          <w:ilvl w:val="0"/>
          <w:numId w:val="10"/>
        </w:numPr>
      </w:pPr>
      <w:r>
        <w:t>Open New Supplier form (See Form Navigation)</w:t>
      </w:r>
    </w:p>
    <w:p w:rsidR="00984823" w:rsidRDefault="00984823" w:rsidP="00984823">
      <w:pPr>
        <w:pStyle w:val="ListParagraph"/>
        <w:numPr>
          <w:ilvl w:val="0"/>
          <w:numId w:val="10"/>
        </w:numPr>
      </w:pPr>
      <w:r>
        <w:t>Fill in all fields (All Fields Required)</w:t>
      </w:r>
    </w:p>
    <w:p w:rsidR="00984823" w:rsidRDefault="00984823" w:rsidP="00984823">
      <w:pPr>
        <w:pStyle w:val="ListParagraph"/>
        <w:numPr>
          <w:ilvl w:val="0"/>
          <w:numId w:val="10"/>
        </w:numPr>
      </w:pPr>
      <w:r>
        <w:t>Click the save Icon (Located on the menu strip)</w:t>
      </w:r>
    </w:p>
    <w:p w:rsidR="00984823" w:rsidRDefault="00984823" w:rsidP="00984823">
      <w:r>
        <w:t>Read Supplier Details</w:t>
      </w:r>
    </w:p>
    <w:p w:rsidR="00984823" w:rsidRDefault="00984823" w:rsidP="00984823">
      <w:pPr>
        <w:pStyle w:val="ListParagraph"/>
        <w:numPr>
          <w:ilvl w:val="0"/>
          <w:numId w:val="11"/>
        </w:numPr>
      </w:pPr>
      <w:r>
        <w:t>Open Find Supplier form (See Form Navigation)</w:t>
      </w:r>
    </w:p>
    <w:p w:rsidR="00984823" w:rsidRDefault="00984823" w:rsidP="00984823">
      <w:pPr>
        <w:pStyle w:val="ListParagraph"/>
        <w:numPr>
          <w:ilvl w:val="0"/>
          <w:numId w:val="11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11"/>
        </w:numPr>
      </w:pPr>
      <w:r>
        <w:t>Double click on the record to be viewed</w:t>
      </w:r>
    </w:p>
    <w:p w:rsidR="00984823" w:rsidRDefault="00984823" w:rsidP="00984823">
      <w:r>
        <w:t>Update Supplier Details</w:t>
      </w:r>
    </w:p>
    <w:p w:rsidR="00984823" w:rsidRDefault="00984823" w:rsidP="00984823">
      <w:pPr>
        <w:pStyle w:val="ListParagraph"/>
        <w:numPr>
          <w:ilvl w:val="0"/>
          <w:numId w:val="12"/>
        </w:numPr>
      </w:pPr>
      <w:r>
        <w:t xml:space="preserve">Open Find Supplier form (See Form Navigation) </w:t>
      </w:r>
    </w:p>
    <w:p w:rsidR="00984823" w:rsidRDefault="00984823" w:rsidP="00984823">
      <w:pPr>
        <w:pStyle w:val="ListParagraph"/>
        <w:numPr>
          <w:ilvl w:val="0"/>
          <w:numId w:val="12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12"/>
        </w:numPr>
      </w:pPr>
      <w:r>
        <w:t>Double click on the record to be viewed</w:t>
      </w:r>
    </w:p>
    <w:p w:rsidR="00984823" w:rsidRDefault="00984823" w:rsidP="00984823">
      <w:pPr>
        <w:pStyle w:val="ListParagraph"/>
        <w:numPr>
          <w:ilvl w:val="0"/>
          <w:numId w:val="12"/>
        </w:numPr>
      </w:pPr>
      <w:r>
        <w:t>Update required fields</w:t>
      </w:r>
    </w:p>
    <w:p w:rsidR="00984823" w:rsidRDefault="00984823" w:rsidP="00984823">
      <w:pPr>
        <w:pStyle w:val="ListParagraph"/>
        <w:numPr>
          <w:ilvl w:val="0"/>
          <w:numId w:val="12"/>
        </w:numPr>
      </w:pPr>
      <w:r>
        <w:t>Click the save Icon (Located on the menu strip)</w:t>
      </w:r>
    </w:p>
    <w:p w:rsidR="00984823" w:rsidRDefault="00984823" w:rsidP="00984823">
      <w:r>
        <w:t>Delete Supplier</w:t>
      </w:r>
    </w:p>
    <w:p w:rsidR="00984823" w:rsidRDefault="00984823" w:rsidP="00984823">
      <w:pPr>
        <w:pStyle w:val="ListParagraph"/>
        <w:numPr>
          <w:ilvl w:val="0"/>
          <w:numId w:val="13"/>
        </w:numPr>
      </w:pPr>
      <w:r>
        <w:t xml:space="preserve">Open Find Supplier form (See Form Navigation) </w:t>
      </w:r>
    </w:p>
    <w:p w:rsidR="00984823" w:rsidRDefault="00984823" w:rsidP="00984823">
      <w:pPr>
        <w:pStyle w:val="ListParagraph"/>
        <w:numPr>
          <w:ilvl w:val="0"/>
          <w:numId w:val="13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13"/>
        </w:numPr>
      </w:pPr>
      <w:r>
        <w:t>Click the desired record to delete</w:t>
      </w:r>
    </w:p>
    <w:p w:rsidR="00984823" w:rsidRPr="00306366" w:rsidRDefault="00984823" w:rsidP="00984823">
      <w:pPr>
        <w:pStyle w:val="ListParagraph"/>
        <w:numPr>
          <w:ilvl w:val="0"/>
          <w:numId w:val="13"/>
        </w:numPr>
      </w:pPr>
      <w:r>
        <w:t>Click the trash can Icon (Located on the menu strip)!!WARNING. This cannot be undone!!</w:t>
      </w:r>
    </w:p>
    <w:p w:rsidR="0012251C" w:rsidRDefault="0012251C" w:rsidP="0012251C">
      <w:pPr>
        <w:pStyle w:val="Heading2"/>
      </w:pPr>
      <w:bookmarkStart w:id="7" w:name="_Toc383337724"/>
      <w:r>
        <w:t>Product Details</w:t>
      </w:r>
      <w:bookmarkEnd w:id="7"/>
    </w:p>
    <w:p w:rsidR="00984823" w:rsidRDefault="00984823" w:rsidP="00984823">
      <w:r>
        <w:t>Create a new Product</w:t>
      </w:r>
    </w:p>
    <w:p w:rsidR="00984823" w:rsidRDefault="00984823" w:rsidP="00984823">
      <w:pPr>
        <w:pStyle w:val="ListParagraph"/>
        <w:numPr>
          <w:ilvl w:val="0"/>
          <w:numId w:val="14"/>
        </w:numPr>
      </w:pPr>
      <w:r>
        <w:t>Open New Product form (See Form Navigation)</w:t>
      </w:r>
    </w:p>
    <w:p w:rsidR="00984823" w:rsidRDefault="00984823" w:rsidP="00984823">
      <w:pPr>
        <w:pStyle w:val="ListParagraph"/>
        <w:numPr>
          <w:ilvl w:val="0"/>
          <w:numId w:val="14"/>
        </w:numPr>
      </w:pPr>
      <w:r>
        <w:t>Fill in all fields (All Fields Required)</w:t>
      </w:r>
    </w:p>
    <w:p w:rsidR="00984823" w:rsidRDefault="00984823" w:rsidP="00984823">
      <w:pPr>
        <w:pStyle w:val="ListParagraph"/>
        <w:numPr>
          <w:ilvl w:val="0"/>
          <w:numId w:val="14"/>
        </w:numPr>
      </w:pPr>
      <w:r>
        <w:t>Click the save Icon (Located on the menu strip)</w:t>
      </w:r>
    </w:p>
    <w:p w:rsidR="00984823" w:rsidRDefault="00984823" w:rsidP="00984823">
      <w:r>
        <w:t>Read Product Details</w:t>
      </w:r>
    </w:p>
    <w:p w:rsidR="00984823" w:rsidRDefault="00984823" w:rsidP="00984823">
      <w:pPr>
        <w:pStyle w:val="ListParagraph"/>
        <w:numPr>
          <w:ilvl w:val="0"/>
          <w:numId w:val="15"/>
        </w:numPr>
      </w:pPr>
      <w:r>
        <w:t>Open Find Product form (See Form Navigation)</w:t>
      </w:r>
    </w:p>
    <w:p w:rsidR="00984823" w:rsidRDefault="00984823" w:rsidP="00984823">
      <w:pPr>
        <w:pStyle w:val="ListParagraph"/>
        <w:numPr>
          <w:ilvl w:val="0"/>
          <w:numId w:val="15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15"/>
        </w:numPr>
      </w:pPr>
      <w:r>
        <w:t>Double click on the record to be viewed</w:t>
      </w:r>
    </w:p>
    <w:p w:rsidR="00984823" w:rsidRDefault="00984823" w:rsidP="00984823">
      <w:r>
        <w:t>Update Product Details</w:t>
      </w:r>
    </w:p>
    <w:p w:rsidR="00984823" w:rsidRDefault="00984823" w:rsidP="00984823">
      <w:pPr>
        <w:pStyle w:val="ListParagraph"/>
        <w:numPr>
          <w:ilvl w:val="0"/>
          <w:numId w:val="16"/>
        </w:numPr>
      </w:pPr>
      <w:r>
        <w:t xml:space="preserve">Open Find Product form (See Form Navigation) </w:t>
      </w:r>
    </w:p>
    <w:p w:rsidR="00984823" w:rsidRDefault="00984823" w:rsidP="00984823">
      <w:pPr>
        <w:pStyle w:val="ListParagraph"/>
        <w:numPr>
          <w:ilvl w:val="0"/>
          <w:numId w:val="16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16"/>
        </w:numPr>
      </w:pPr>
      <w:r>
        <w:t>Double click on the record to be viewed</w:t>
      </w:r>
    </w:p>
    <w:p w:rsidR="00984823" w:rsidRDefault="00984823" w:rsidP="00984823">
      <w:pPr>
        <w:pStyle w:val="ListParagraph"/>
        <w:numPr>
          <w:ilvl w:val="0"/>
          <w:numId w:val="16"/>
        </w:numPr>
      </w:pPr>
      <w:r>
        <w:t>Update required fields</w:t>
      </w:r>
    </w:p>
    <w:p w:rsidR="00984823" w:rsidRDefault="00984823" w:rsidP="00984823">
      <w:pPr>
        <w:pStyle w:val="ListParagraph"/>
        <w:numPr>
          <w:ilvl w:val="0"/>
          <w:numId w:val="16"/>
        </w:numPr>
      </w:pPr>
      <w:r>
        <w:t>Click the save Icon (Located on the menu strip)</w:t>
      </w:r>
    </w:p>
    <w:p w:rsidR="00984823" w:rsidRDefault="00984823" w:rsidP="00984823">
      <w:r>
        <w:t>Delete Product</w:t>
      </w:r>
    </w:p>
    <w:p w:rsidR="00984823" w:rsidRDefault="00984823" w:rsidP="00984823">
      <w:pPr>
        <w:pStyle w:val="ListParagraph"/>
        <w:numPr>
          <w:ilvl w:val="0"/>
          <w:numId w:val="17"/>
        </w:numPr>
      </w:pPr>
      <w:r>
        <w:t xml:space="preserve">Open Find Product form (See Form Navigation) </w:t>
      </w:r>
    </w:p>
    <w:p w:rsidR="00984823" w:rsidRDefault="00984823" w:rsidP="00984823">
      <w:pPr>
        <w:pStyle w:val="ListParagraph"/>
        <w:numPr>
          <w:ilvl w:val="0"/>
          <w:numId w:val="17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17"/>
        </w:numPr>
      </w:pPr>
      <w:r>
        <w:t>Click the desired record to delete</w:t>
      </w:r>
    </w:p>
    <w:p w:rsidR="00984823" w:rsidRPr="00984823" w:rsidRDefault="00984823" w:rsidP="00984823">
      <w:pPr>
        <w:pStyle w:val="ListParagraph"/>
        <w:numPr>
          <w:ilvl w:val="0"/>
          <w:numId w:val="17"/>
        </w:numPr>
      </w:pPr>
      <w:r>
        <w:t>Click the trash can Icon (Located on the menu strip)!!WARNING. This cannot be undone!!</w:t>
      </w:r>
    </w:p>
    <w:p w:rsidR="0012251C" w:rsidRDefault="0012251C" w:rsidP="0012251C">
      <w:pPr>
        <w:pStyle w:val="Heading2"/>
      </w:pPr>
      <w:bookmarkStart w:id="8" w:name="_Toc383337725"/>
      <w:r>
        <w:lastRenderedPageBreak/>
        <w:t>Raw Ingredient Details</w:t>
      </w:r>
      <w:bookmarkEnd w:id="8"/>
    </w:p>
    <w:p w:rsidR="00984823" w:rsidRDefault="00984823" w:rsidP="00984823">
      <w:r>
        <w:t xml:space="preserve">Create a new </w:t>
      </w:r>
      <w:r w:rsidR="00C65B2C" w:rsidRPr="00C65B2C">
        <w:t>Raw Ingredient</w:t>
      </w:r>
    </w:p>
    <w:p w:rsidR="00984823" w:rsidRDefault="00984823" w:rsidP="00984823">
      <w:pPr>
        <w:pStyle w:val="ListParagraph"/>
        <w:numPr>
          <w:ilvl w:val="0"/>
          <w:numId w:val="18"/>
        </w:numPr>
      </w:pPr>
      <w:r>
        <w:t xml:space="preserve">Open New </w:t>
      </w:r>
      <w:r w:rsidR="00C65B2C" w:rsidRPr="00C65B2C">
        <w:t>Raw Ingredient</w:t>
      </w:r>
      <w:r w:rsidR="00C65B2C">
        <w:t xml:space="preserve"> </w:t>
      </w:r>
      <w:r>
        <w:t>form (See Form Navigation)</w:t>
      </w:r>
    </w:p>
    <w:p w:rsidR="00984823" w:rsidRDefault="00984823" w:rsidP="00984823">
      <w:pPr>
        <w:pStyle w:val="ListParagraph"/>
        <w:numPr>
          <w:ilvl w:val="0"/>
          <w:numId w:val="18"/>
        </w:numPr>
      </w:pPr>
      <w:r>
        <w:t>Fill in all fields (All Fields Required)</w:t>
      </w:r>
    </w:p>
    <w:p w:rsidR="00984823" w:rsidRDefault="00984823" w:rsidP="00984823">
      <w:pPr>
        <w:pStyle w:val="ListParagraph"/>
        <w:numPr>
          <w:ilvl w:val="0"/>
          <w:numId w:val="18"/>
        </w:numPr>
      </w:pPr>
      <w:r>
        <w:t>Click the save Icon (Located on the menu strip)</w:t>
      </w:r>
    </w:p>
    <w:p w:rsidR="00984823" w:rsidRDefault="00984823" w:rsidP="00984823">
      <w:r>
        <w:t xml:space="preserve">Read </w:t>
      </w:r>
      <w:r w:rsidR="00C65B2C" w:rsidRPr="00C65B2C">
        <w:t>Raw Ingredient</w:t>
      </w:r>
      <w:r w:rsidR="00C65B2C">
        <w:t xml:space="preserve"> </w:t>
      </w:r>
      <w:r>
        <w:t>Details</w:t>
      </w:r>
    </w:p>
    <w:p w:rsidR="00984823" w:rsidRDefault="00984823" w:rsidP="00984823">
      <w:pPr>
        <w:pStyle w:val="ListParagraph"/>
        <w:numPr>
          <w:ilvl w:val="0"/>
          <w:numId w:val="19"/>
        </w:numPr>
      </w:pPr>
      <w:r>
        <w:t xml:space="preserve">Open Find </w:t>
      </w:r>
      <w:r w:rsidR="00C65B2C" w:rsidRPr="00C65B2C">
        <w:t>Raw Ingredient</w:t>
      </w:r>
      <w:r w:rsidR="00C65B2C">
        <w:t xml:space="preserve"> </w:t>
      </w:r>
      <w:r>
        <w:t>form (See Form Navigation)</w:t>
      </w:r>
    </w:p>
    <w:p w:rsidR="00984823" w:rsidRDefault="00984823" w:rsidP="00984823">
      <w:pPr>
        <w:pStyle w:val="ListParagraph"/>
        <w:numPr>
          <w:ilvl w:val="0"/>
          <w:numId w:val="19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19"/>
        </w:numPr>
      </w:pPr>
      <w:r>
        <w:t>Double click on the record to be viewed</w:t>
      </w:r>
    </w:p>
    <w:p w:rsidR="00984823" w:rsidRDefault="00984823" w:rsidP="00984823">
      <w:r>
        <w:t xml:space="preserve">Update </w:t>
      </w:r>
      <w:r w:rsidR="00C65B2C" w:rsidRPr="00C65B2C">
        <w:t>Raw Ingredient</w:t>
      </w:r>
      <w:r w:rsidR="00C65B2C">
        <w:t xml:space="preserve"> </w:t>
      </w:r>
      <w:r>
        <w:t>Details</w:t>
      </w:r>
    </w:p>
    <w:p w:rsidR="00984823" w:rsidRDefault="00984823" w:rsidP="00984823">
      <w:pPr>
        <w:pStyle w:val="ListParagraph"/>
        <w:numPr>
          <w:ilvl w:val="0"/>
          <w:numId w:val="20"/>
        </w:numPr>
      </w:pPr>
      <w:r>
        <w:t xml:space="preserve">Open Find </w:t>
      </w:r>
      <w:r w:rsidR="00C65B2C" w:rsidRPr="00C65B2C">
        <w:t>Raw Ingredient</w:t>
      </w:r>
      <w:r w:rsidR="00C65B2C">
        <w:t xml:space="preserve"> </w:t>
      </w:r>
      <w:r>
        <w:t xml:space="preserve">form (See Form Navigation) </w:t>
      </w:r>
    </w:p>
    <w:p w:rsidR="00984823" w:rsidRDefault="00984823" w:rsidP="00984823">
      <w:pPr>
        <w:pStyle w:val="ListParagraph"/>
        <w:numPr>
          <w:ilvl w:val="0"/>
          <w:numId w:val="20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20"/>
        </w:numPr>
      </w:pPr>
      <w:r>
        <w:t>Double click on the record to be viewed</w:t>
      </w:r>
    </w:p>
    <w:p w:rsidR="00984823" w:rsidRDefault="00984823" w:rsidP="00984823">
      <w:pPr>
        <w:pStyle w:val="ListParagraph"/>
        <w:numPr>
          <w:ilvl w:val="0"/>
          <w:numId w:val="20"/>
        </w:numPr>
      </w:pPr>
      <w:r>
        <w:t>Update required fields</w:t>
      </w:r>
    </w:p>
    <w:p w:rsidR="00984823" w:rsidRDefault="00984823" w:rsidP="00984823">
      <w:pPr>
        <w:pStyle w:val="ListParagraph"/>
        <w:numPr>
          <w:ilvl w:val="0"/>
          <w:numId w:val="20"/>
        </w:numPr>
      </w:pPr>
      <w:r>
        <w:t>Click the save Icon (Located on the menu strip)</w:t>
      </w:r>
    </w:p>
    <w:p w:rsidR="00984823" w:rsidRDefault="00984823" w:rsidP="00984823">
      <w:r>
        <w:t xml:space="preserve">Delete </w:t>
      </w:r>
      <w:r w:rsidR="00C65B2C" w:rsidRPr="00C65B2C">
        <w:t>Raw Ingredient</w:t>
      </w:r>
    </w:p>
    <w:p w:rsidR="00984823" w:rsidRDefault="00984823" w:rsidP="00984823">
      <w:pPr>
        <w:pStyle w:val="ListParagraph"/>
        <w:numPr>
          <w:ilvl w:val="0"/>
          <w:numId w:val="21"/>
        </w:numPr>
      </w:pPr>
      <w:r>
        <w:t xml:space="preserve">Open Find </w:t>
      </w:r>
      <w:r w:rsidR="00C65B2C" w:rsidRPr="00C65B2C">
        <w:t>Raw Ingredient</w:t>
      </w:r>
      <w:r w:rsidR="00C65B2C">
        <w:t xml:space="preserve"> </w:t>
      </w:r>
      <w:r>
        <w:t xml:space="preserve">form (See Form Navigation) </w:t>
      </w:r>
    </w:p>
    <w:p w:rsidR="00984823" w:rsidRDefault="00984823" w:rsidP="00984823">
      <w:pPr>
        <w:pStyle w:val="ListParagraph"/>
        <w:numPr>
          <w:ilvl w:val="0"/>
          <w:numId w:val="21"/>
        </w:numPr>
      </w:pPr>
      <w:r>
        <w:t>Use search bar to find record</w:t>
      </w:r>
    </w:p>
    <w:p w:rsidR="00984823" w:rsidRDefault="00984823" w:rsidP="00984823">
      <w:pPr>
        <w:pStyle w:val="ListParagraph"/>
        <w:numPr>
          <w:ilvl w:val="0"/>
          <w:numId w:val="21"/>
        </w:numPr>
      </w:pPr>
      <w:r>
        <w:t>Click the desired record to delete</w:t>
      </w:r>
    </w:p>
    <w:p w:rsidR="00984823" w:rsidRPr="00306366" w:rsidRDefault="00984823" w:rsidP="00984823">
      <w:pPr>
        <w:pStyle w:val="ListParagraph"/>
        <w:numPr>
          <w:ilvl w:val="0"/>
          <w:numId w:val="21"/>
        </w:numPr>
      </w:pPr>
      <w:r>
        <w:t>Click the trash can Icon (Located on the menu strip)!!WARNING. This cannot be undone!!</w:t>
      </w:r>
    </w:p>
    <w:p w:rsidR="00C65B2C" w:rsidRDefault="00C65B2C" w:rsidP="00C65B2C">
      <w:pPr>
        <w:pStyle w:val="Heading2"/>
      </w:pPr>
      <w:bookmarkStart w:id="9" w:name="_Toc383337726"/>
      <w:r>
        <w:t>Permissions</w:t>
      </w:r>
      <w:bookmarkEnd w:id="9"/>
    </w:p>
    <w:p w:rsidR="00C65B2C" w:rsidRDefault="00C65B2C" w:rsidP="00C65B2C">
      <w:r>
        <w:t>Create New Permission</w:t>
      </w:r>
    </w:p>
    <w:p w:rsidR="00C65B2C" w:rsidRDefault="00C65B2C" w:rsidP="00C65B2C">
      <w:pPr>
        <w:pStyle w:val="ListParagraph"/>
        <w:numPr>
          <w:ilvl w:val="0"/>
          <w:numId w:val="26"/>
        </w:numPr>
      </w:pPr>
      <w:r>
        <w:t>Open the permissions form (See Form Navigation)</w:t>
      </w:r>
    </w:p>
    <w:p w:rsidR="00C65B2C" w:rsidRDefault="00C65B2C" w:rsidP="00C65B2C">
      <w:pPr>
        <w:pStyle w:val="ListParagraph"/>
        <w:numPr>
          <w:ilvl w:val="0"/>
          <w:numId w:val="26"/>
        </w:numPr>
      </w:pPr>
      <w:r>
        <w:t>Select Username from dropdown list (Located in top right hand corner)</w:t>
      </w:r>
    </w:p>
    <w:p w:rsidR="00C65B2C" w:rsidRDefault="00961388" w:rsidP="00C65B2C">
      <w:pPr>
        <w:pStyle w:val="ListParagraph"/>
        <w:numPr>
          <w:ilvl w:val="0"/>
          <w:numId w:val="26"/>
        </w:numPr>
      </w:pPr>
      <w:r>
        <w:t>Select the same name in the first column</w:t>
      </w:r>
    </w:p>
    <w:p w:rsidR="00961388" w:rsidRDefault="00961388" w:rsidP="00C65B2C">
      <w:pPr>
        <w:pStyle w:val="ListParagraph"/>
        <w:numPr>
          <w:ilvl w:val="0"/>
          <w:numId w:val="26"/>
        </w:numPr>
      </w:pPr>
      <w:r>
        <w:t>Select a permission from the second column</w:t>
      </w:r>
    </w:p>
    <w:p w:rsidR="00961388" w:rsidRDefault="00961388" w:rsidP="00C65B2C">
      <w:pPr>
        <w:pStyle w:val="ListParagraph"/>
        <w:numPr>
          <w:ilvl w:val="0"/>
          <w:numId w:val="26"/>
        </w:numPr>
      </w:pPr>
      <w:r>
        <w:t>Select a form to apply the permission to.</w:t>
      </w:r>
    </w:p>
    <w:p w:rsidR="00961388" w:rsidRDefault="00961388" w:rsidP="00C65B2C">
      <w:pPr>
        <w:pStyle w:val="ListParagraph"/>
        <w:numPr>
          <w:ilvl w:val="0"/>
          <w:numId w:val="26"/>
        </w:numPr>
      </w:pPr>
      <w:r>
        <w:t>Click the save Icon (Located on the menu strip)</w:t>
      </w:r>
    </w:p>
    <w:p w:rsidR="00961388" w:rsidRDefault="00961388" w:rsidP="00961388">
      <w:r>
        <w:t>Read Permission Details</w:t>
      </w:r>
    </w:p>
    <w:p w:rsidR="00961388" w:rsidRDefault="00961388" w:rsidP="00961388">
      <w:pPr>
        <w:pStyle w:val="ListParagraph"/>
        <w:numPr>
          <w:ilvl w:val="0"/>
          <w:numId w:val="27"/>
        </w:numPr>
      </w:pPr>
      <w:r>
        <w:t>Open the permissions form (See Form Navigation)</w:t>
      </w:r>
    </w:p>
    <w:p w:rsidR="00961388" w:rsidRDefault="00961388" w:rsidP="00274AB5">
      <w:pPr>
        <w:pStyle w:val="ListParagraph"/>
        <w:numPr>
          <w:ilvl w:val="0"/>
          <w:numId w:val="27"/>
        </w:numPr>
      </w:pPr>
      <w:r>
        <w:t>Select Username from dropdown list (Located in top right hand corner)</w:t>
      </w:r>
    </w:p>
    <w:p w:rsidR="00961388" w:rsidRDefault="00961388" w:rsidP="00961388">
      <w:r>
        <w:t>Update Permissions</w:t>
      </w:r>
    </w:p>
    <w:p w:rsidR="00961388" w:rsidRDefault="00961388" w:rsidP="00961388">
      <w:pPr>
        <w:pStyle w:val="ListParagraph"/>
        <w:numPr>
          <w:ilvl w:val="0"/>
          <w:numId w:val="28"/>
        </w:numPr>
      </w:pPr>
      <w:r>
        <w:t>Open the permissions form (See Form Navigation)</w:t>
      </w:r>
    </w:p>
    <w:p w:rsidR="00961388" w:rsidRDefault="00961388" w:rsidP="00961388">
      <w:pPr>
        <w:pStyle w:val="ListParagraph"/>
        <w:numPr>
          <w:ilvl w:val="0"/>
          <w:numId w:val="28"/>
        </w:numPr>
      </w:pPr>
      <w:r>
        <w:t>Select Username from dropdown list (Located in top right hand corner)</w:t>
      </w:r>
    </w:p>
    <w:p w:rsidR="00961388" w:rsidRDefault="00961388" w:rsidP="00961388">
      <w:pPr>
        <w:pStyle w:val="ListParagraph"/>
        <w:numPr>
          <w:ilvl w:val="0"/>
          <w:numId w:val="28"/>
        </w:numPr>
      </w:pPr>
      <w:r>
        <w:t>Update required fields</w:t>
      </w:r>
    </w:p>
    <w:p w:rsidR="00961388" w:rsidRDefault="00961388" w:rsidP="00961388">
      <w:pPr>
        <w:pStyle w:val="ListParagraph"/>
        <w:numPr>
          <w:ilvl w:val="0"/>
          <w:numId w:val="28"/>
        </w:numPr>
      </w:pPr>
      <w:r>
        <w:t>Click the save Icon (Located on the menu strip)</w:t>
      </w:r>
    </w:p>
    <w:p w:rsidR="00961388" w:rsidRDefault="00961388" w:rsidP="00961388"/>
    <w:p w:rsidR="00961388" w:rsidRDefault="00961388" w:rsidP="00961388"/>
    <w:p w:rsidR="00961388" w:rsidRPr="00C65B2C" w:rsidRDefault="00961388" w:rsidP="00961388"/>
    <w:p w:rsidR="0012251C" w:rsidRDefault="0012251C" w:rsidP="0012251C">
      <w:pPr>
        <w:pStyle w:val="Heading2"/>
      </w:pPr>
      <w:bookmarkStart w:id="10" w:name="_Toc383337727"/>
      <w:r>
        <w:lastRenderedPageBreak/>
        <w:t>Sale Details</w:t>
      </w:r>
      <w:bookmarkEnd w:id="10"/>
    </w:p>
    <w:p w:rsidR="00961388" w:rsidRDefault="00961388" w:rsidP="00961388">
      <w:r>
        <w:t>Create New Sale</w:t>
      </w:r>
    </w:p>
    <w:p w:rsidR="00961388" w:rsidRDefault="00961388" w:rsidP="00961388">
      <w:pPr>
        <w:pStyle w:val="ListParagraph"/>
        <w:numPr>
          <w:ilvl w:val="0"/>
          <w:numId w:val="29"/>
        </w:numPr>
      </w:pPr>
      <w:r>
        <w:t>Open the New sale form (See Form Navigation)</w:t>
      </w:r>
    </w:p>
    <w:p w:rsidR="00961388" w:rsidRDefault="00961388" w:rsidP="00961388">
      <w:pPr>
        <w:pStyle w:val="ListParagraph"/>
        <w:numPr>
          <w:ilvl w:val="0"/>
          <w:numId w:val="29"/>
        </w:numPr>
      </w:pPr>
      <w:r>
        <w:t>Select a Customer from the Dropdown list in the “Customer Details” tab.</w:t>
      </w:r>
    </w:p>
    <w:p w:rsidR="00961388" w:rsidRDefault="00961388" w:rsidP="00961388">
      <w:pPr>
        <w:pStyle w:val="ListParagraph"/>
        <w:numPr>
          <w:ilvl w:val="0"/>
          <w:numId w:val="29"/>
        </w:numPr>
      </w:pPr>
      <w:r>
        <w:t>Select the “Sale” tab</w:t>
      </w:r>
    </w:p>
    <w:p w:rsidR="00961388" w:rsidRDefault="00961388" w:rsidP="00961388">
      <w:pPr>
        <w:pStyle w:val="ListParagraph"/>
        <w:numPr>
          <w:ilvl w:val="0"/>
          <w:numId w:val="29"/>
        </w:numPr>
      </w:pPr>
      <w:r>
        <w:t>Select a sale date and an expected shipping date</w:t>
      </w:r>
    </w:p>
    <w:p w:rsidR="00961388" w:rsidRDefault="00961388" w:rsidP="00961388">
      <w:pPr>
        <w:pStyle w:val="ListParagraph"/>
        <w:numPr>
          <w:ilvl w:val="0"/>
          <w:numId w:val="29"/>
        </w:numPr>
      </w:pPr>
      <w:r>
        <w:t>Select the sale manager from the dropdown list</w:t>
      </w:r>
    </w:p>
    <w:p w:rsidR="00961388" w:rsidRDefault="00961388" w:rsidP="00961388">
      <w:pPr>
        <w:pStyle w:val="ListParagraph"/>
        <w:numPr>
          <w:ilvl w:val="0"/>
          <w:numId w:val="29"/>
        </w:numPr>
      </w:pPr>
      <w:r>
        <w:t>Select a product from the dropdown list (Start typing in the box to quick select)</w:t>
      </w:r>
    </w:p>
    <w:p w:rsidR="00961388" w:rsidRDefault="00274AB5" w:rsidP="00961388">
      <w:pPr>
        <w:pStyle w:val="ListParagraph"/>
        <w:numPr>
          <w:ilvl w:val="0"/>
          <w:numId w:val="29"/>
        </w:numPr>
      </w:pPr>
      <w:r>
        <w:t xml:space="preserve">Enter a quantity </w:t>
      </w:r>
    </w:p>
    <w:p w:rsidR="00274AB5" w:rsidRDefault="00274AB5" w:rsidP="00961388">
      <w:pPr>
        <w:pStyle w:val="ListParagraph"/>
        <w:numPr>
          <w:ilvl w:val="0"/>
          <w:numId w:val="29"/>
        </w:numPr>
      </w:pPr>
      <w:r>
        <w:t>Click the “plus” button</w:t>
      </w:r>
    </w:p>
    <w:p w:rsidR="00274AB5" w:rsidRDefault="00274AB5" w:rsidP="00961388">
      <w:pPr>
        <w:pStyle w:val="ListParagraph"/>
        <w:numPr>
          <w:ilvl w:val="0"/>
          <w:numId w:val="29"/>
        </w:numPr>
      </w:pPr>
      <w:r>
        <w:t>Repeat steps 6-8 until all required products are added to the sale</w:t>
      </w:r>
    </w:p>
    <w:p w:rsidR="00274AB5" w:rsidRDefault="00274AB5" w:rsidP="00961388">
      <w:pPr>
        <w:pStyle w:val="ListParagraph"/>
        <w:numPr>
          <w:ilvl w:val="0"/>
          <w:numId w:val="29"/>
        </w:numPr>
      </w:pPr>
      <w:r>
        <w:t>Click the save Icon (Located on the menu strip)</w:t>
      </w:r>
    </w:p>
    <w:p w:rsidR="00274AB5" w:rsidRDefault="00274AB5" w:rsidP="00274AB5">
      <w:r>
        <w:t>Read Sale Details</w:t>
      </w:r>
    </w:p>
    <w:p w:rsidR="00274AB5" w:rsidRDefault="00274AB5" w:rsidP="00274AB5">
      <w:pPr>
        <w:pStyle w:val="ListParagraph"/>
        <w:numPr>
          <w:ilvl w:val="0"/>
          <w:numId w:val="30"/>
        </w:numPr>
      </w:pPr>
      <w:r>
        <w:t>Open the Find sale form (See Form Navigation)</w:t>
      </w:r>
    </w:p>
    <w:p w:rsidR="00274AB5" w:rsidRDefault="00274AB5" w:rsidP="00274AB5">
      <w:pPr>
        <w:pStyle w:val="ListParagraph"/>
        <w:numPr>
          <w:ilvl w:val="0"/>
          <w:numId w:val="30"/>
        </w:numPr>
      </w:pPr>
      <w:r>
        <w:t>Find the desired record</w:t>
      </w:r>
    </w:p>
    <w:p w:rsidR="00274AB5" w:rsidRDefault="00274AB5" w:rsidP="00274AB5">
      <w:pPr>
        <w:pStyle w:val="ListParagraph"/>
        <w:numPr>
          <w:ilvl w:val="0"/>
          <w:numId w:val="30"/>
        </w:numPr>
      </w:pPr>
      <w:r>
        <w:t>Double click on the record to be viewed</w:t>
      </w:r>
    </w:p>
    <w:p w:rsidR="00274AB5" w:rsidRDefault="00274AB5" w:rsidP="00274AB5">
      <w:r>
        <w:t>Update Sale Details</w:t>
      </w:r>
    </w:p>
    <w:p w:rsidR="00274AB5" w:rsidRDefault="00274AB5" w:rsidP="00274AB5">
      <w:pPr>
        <w:pStyle w:val="ListParagraph"/>
        <w:numPr>
          <w:ilvl w:val="0"/>
          <w:numId w:val="31"/>
        </w:numPr>
      </w:pPr>
      <w:r>
        <w:t>Open the Find sale form (See Form Navigation)</w:t>
      </w:r>
    </w:p>
    <w:p w:rsidR="00274AB5" w:rsidRDefault="00274AB5" w:rsidP="00274AB5">
      <w:pPr>
        <w:pStyle w:val="ListParagraph"/>
        <w:numPr>
          <w:ilvl w:val="0"/>
          <w:numId w:val="31"/>
        </w:numPr>
      </w:pPr>
      <w:r>
        <w:t>Find the desired record</w:t>
      </w:r>
    </w:p>
    <w:p w:rsidR="00274AB5" w:rsidRDefault="00274AB5" w:rsidP="00274AB5">
      <w:pPr>
        <w:pStyle w:val="ListParagraph"/>
        <w:numPr>
          <w:ilvl w:val="0"/>
          <w:numId w:val="31"/>
        </w:numPr>
      </w:pPr>
      <w:r>
        <w:t>Double click on the record to be viewed</w:t>
      </w:r>
    </w:p>
    <w:p w:rsidR="00274AB5" w:rsidRDefault="00274AB5" w:rsidP="00274AB5">
      <w:pPr>
        <w:pStyle w:val="ListParagraph"/>
        <w:numPr>
          <w:ilvl w:val="0"/>
          <w:numId w:val="31"/>
        </w:numPr>
      </w:pPr>
      <w:r>
        <w:t>Update required fields</w:t>
      </w:r>
    </w:p>
    <w:p w:rsidR="00274AB5" w:rsidRDefault="00274AB5" w:rsidP="00274AB5">
      <w:pPr>
        <w:pStyle w:val="ListParagraph"/>
        <w:numPr>
          <w:ilvl w:val="0"/>
          <w:numId w:val="31"/>
        </w:numPr>
      </w:pPr>
      <w:r>
        <w:t>Click the save Icon (Located on the menu strip)</w:t>
      </w:r>
    </w:p>
    <w:p w:rsidR="00274AB5" w:rsidRDefault="00274AB5" w:rsidP="00274AB5">
      <w:r>
        <w:t>Delete Sale Record</w:t>
      </w:r>
    </w:p>
    <w:p w:rsidR="00274AB5" w:rsidRDefault="00274AB5" w:rsidP="00274AB5">
      <w:pPr>
        <w:pStyle w:val="ListParagraph"/>
        <w:numPr>
          <w:ilvl w:val="0"/>
          <w:numId w:val="32"/>
        </w:numPr>
      </w:pPr>
      <w:r>
        <w:t>Open the Find sale form (See Form Navigation)</w:t>
      </w:r>
    </w:p>
    <w:p w:rsidR="00274AB5" w:rsidRDefault="00274AB5" w:rsidP="00274AB5">
      <w:pPr>
        <w:pStyle w:val="ListParagraph"/>
        <w:numPr>
          <w:ilvl w:val="0"/>
          <w:numId w:val="32"/>
        </w:numPr>
      </w:pPr>
      <w:r>
        <w:t>Find the desired record</w:t>
      </w:r>
    </w:p>
    <w:p w:rsidR="00274AB5" w:rsidRDefault="00274AB5" w:rsidP="00274AB5">
      <w:pPr>
        <w:pStyle w:val="ListParagraph"/>
        <w:numPr>
          <w:ilvl w:val="0"/>
          <w:numId w:val="32"/>
        </w:numPr>
      </w:pPr>
      <w:r>
        <w:t>Click the desired record to delete</w:t>
      </w:r>
    </w:p>
    <w:p w:rsidR="00274AB5" w:rsidRPr="00961388" w:rsidRDefault="00274AB5" w:rsidP="00274AB5">
      <w:pPr>
        <w:pStyle w:val="ListParagraph"/>
        <w:numPr>
          <w:ilvl w:val="0"/>
          <w:numId w:val="32"/>
        </w:numPr>
      </w:pPr>
      <w:r>
        <w:t xml:space="preserve">Click the trash can Icon (Located on the menu strip)!!WARNING </w:t>
      </w:r>
      <w:proofErr w:type="gramStart"/>
      <w:r>
        <w:t>This</w:t>
      </w:r>
      <w:proofErr w:type="gramEnd"/>
      <w:r>
        <w:t xml:space="preserve"> cannot be undone!!</w:t>
      </w:r>
    </w:p>
    <w:p w:rsidR="00C65B2C" w:rsidRDefault="00C65B2C" w:rsidP="00C65B2C">
      <w:pPr>
        <w:pStyle w:val="Heading2"/>
      </w:pPr>
      <w:bookmarkStart w:id="11" w:name="_Toc383337728"/>
      <w:r>
        <w:t>Order Details</w:t>
      </w:r>
      <w:bookmarkEnd w:id="11"/>
    </w:p>
    <w:p w:rsidR="00274AB5" w:rsidRDefault="00274AB5" w:rsidP="00274AB5">
      <w:r>
        <w:t>Create New Order</w:t>
      </w:r>
    </w:p>
    <w:p w:rsidR="00274AB5" w:rsidRDefault="00274AB5" w:rsidP="00274AB5">
      <w:pPr>
        <w:pStyle w:val="ListParagraph"/>
        <w:numPr>
          <w:ilvl w:val="0"/>
          <w:numId w:val="34"/>
        </w:numPr>
      </w:pPr>
      <w:r>
        <w:t>Open the New order form (See Form Navigation)</w:t>
      </w:r>
    </w:p>
    <w:p w:rsidR="00274AB5" w:rsidRDefault="00274AB5" w:rsidP="00274AB5">
      <w:pPr>
        <w:pStyle w:val="ListParagraph"/>
        <w:numPr>
          <w:ilvl w:val="0"/>
          <w:numId w:val="34"/>
        </w:numPr>
      </w:pPr>
      <w:r>
        <w:t>Select a Supplier from the Dropdown list in the “Supplier Details” tab.</w:t>
      </w:r>
    </w:p>
    <w:p w:rsidR="00274AB5" w:rsidRDefault="00274AB5" w:rsidP="00274AB5">
      <w:pPr>
        <w:pStyle w:val="ListParagraph"/>
        <w:numPr>
          <w:ilvl w:val="0"/>
          <w:numId w:val="34"/>
        </w:numPr>
      </w:pPr>
      <w:r>
        <w:t>Select the “Order” tab</w:t>
      </w:r>
    </w:p>
    <w:p w:rsidR="00274AB5" w:rsidRDefault="00274AB5" w:rsidP="00274AB5">
      <w:pPr>
        <w:pStyle w:val="ListParagraph"/>
        <w:numPr>
          <w:ilvl w:val="0"/>
          <w:numId w:val="34"/>
        </w:numPr>
      </w:pPr>
      <w:r>
        <w:t xml:space="preserve">Select </w:t>
      </w:r>
      <w:proofErr w:type="spellStart"/>
      <w:r>
        <w:t>a</w:t>
      </w:r>
      <w:proofErr w:type="spellEnd"/>
      <w:r>
        <w:t xml:space="preserve"> Order date and an expected </w:t>
      </w:r>
      <w:r w:rsidR="00C356D8">
        <w:t>delivery</w:t>
      </w:r>
      <w:r>
        <w:t xml:space="preserve"> date</w:t>
      </w:r>
    </w:p>
    <w:p w:rsidR="00274AB5" w:rsidRDefault="00274AB5" w:rsidP="00274AB5">
      <w:pPr>
        <w:pStyle w:val="ListParagraph"/>
        <w:numPr>
          <w:ilvl w:val="0"/>
          <w:numId w:val="34"/>
        </w:numPr>
      </w:pPr>
      <w:r>
        <w:t xml:space="preserve">Select the </w:t>
      </w:r>
      <w:r w:rsidR="00C356D8">
        <w:t>Branch</w:t>
      </w:r>
      <w:r>
        <w:t xml:space="preserve"> from the dropdown list</w:t>
      </w:r>
    </w:p>
    <w:p w:rsidR="00274AB5" w:rsidRDefault="00274AB5" w:rsidP="00274AB5">
      <w:pPr>
        <w:pStyle w:val="ListParagraph"/>
        <w:numPr>
          <w:ilvl w:val="0"/>
          <w:numId w:val="34"/>
        </w:numPr>
      </w:pPr>
      <w:r>
        <w:t>Select a product from the dropdown list (Start typing in the box to quick select)</w:t>
      </w:r>
    </w:p>
    <w:p w:rsidR="00274AB5" w:rsidRDefault="00274AB5" w:rsidP="00274AB5">
      <w:pPr>
        <w:pStyle w:val="ListParagraph"/>
        <w:numPr>
          <w:ilvl w:val="0"/>
          <w:numId w:val="34"/>
        </w:numPr>
      </w:pPr>
      <w:r>
        <w:t xml:space="preserve">Enter a quantity </w:t>
      </w:r>
    </w:p>
    <w:p w:rsidR="00274AB5" w:rsidRDefault="00274AB5" w:rsidP="00274AB5">
      <w:pPr>
        <w:pStyle w:val="ListParagraph"/>
        <w:numPr>
          <w:ilvl w:val="0"/>
          <w:numId w:val="34"/>
        </w:numPr>
      </w:pPr>
      <w:r>
        <w:t>Click the “plus” button</w:t>
      </w:r>
    </w:p>
    <w:p w:rsidR="00274AB5" w:rsidRDefault="00274AB5" w:rsidP="00274AB5">
      <w:pPr>
        <w:pStyle w:val="ListParagraph"/>
        <w:numPr>
          <w:ilvl w:val="0"/>
          <w:numId w:val="34"/>
        </w:numPr>
      </w:pPr>
      <w:r>
        <w:t xml:space="preserve">Repeat steps 6-8 until all required products are added to the </w:t>
      </w:r>
      <w:r w:rsidR="00C356D8">
        <w:t>order</w:t>
      </w:r>
    </w:p>
    <w:p w:rsidR="00274AB5" w:rsidRDefault="00274AB5" w:rsidP="00AF0FF8">
      <w:pPr>
        <w:pStyle w:val="ListParagraph"/>
        <w:numPr>
          <w:ilvl w:val="0"/>
          <w:numId w:val="34"/>
        </w:numPr>
      </w:pPr>
      <w:r>
        <w:t>Click the save Icon (Located on the menu strip)</w:t>
      </w:r>
    </w:p>
    <w:p w:rsidR="00C356D8" w:rsidRDefault="00C356D8" w:rsidP="00C356D8"/>
    <w:p w:rsidR="00C356D8" w:rsidRDefault="00C356D8" w:rsidP="00C356D8"/>
    <w:p w:rsidR="00C356D8" w:rsidRDefault="00C356D8" w:rsidP="00C356D8"/>
    <w:p w:rsidR="00C356D8" w:rsidRDefault="00C356D8" w:rsidP="00C356D8">
      <w:r>
        <w:lastRenderedPageBreak/>
        <w:t>Read Order Details</w:t>
      </w:r>
    </w:p>
    <w:p w:rsidR="00C356D8" w:rsidRDefault="00C356D8" w:rsidP="00D33629">
      <w:pPr>
        <w:pStyle w:val="ListParagraph"/>
        <w:numPr>
          <w:ilvl w:val="0"/>
          <w:numId w:val="36"/>
        </w:numPr>
      </w:pPr>
      <w:r>
        <w:t>Open the Find Order form (See Form Navigation)</w:t>
      </w:r>
    </w:p>
    <w:p w:rsidR="00C356D8" w:rsidRDefault="00C356D8" w:rsidP="00D33629">
      <w:pPr>
        <w:pStyle w:val="ListParagraph"/>
        <w:numPr>
          <w:ilvl w:val="0"/>
          <w:numId w:val="36"/>
        </w:numPr>
      </w:pPr>
      <w:r>
        <w:t>Find the desired record</w:t>
      </w:r>
    </w:p>
    <w:p w:rsidR="00C356D8" w:rsidRDefault="00C356D8" w:rsidP="00D33629">
      <w:pPr>
        <w:pStyle w:val="ListParagraph"/>
        <w:numPr>
          <w:ilvl w:val="0"/>
          <w:numId w:val="36"/>
        </w:numPr>
      </w:pPr>
      <w:r>
        <w:t>Double click on the record to be viewed</w:t>
      </w:r>
    </w:p>
    <w:p w:rsidR="00C356D8" w:rsidRDefault="00C356D8" w:rsidP="00C356D8">
      <w:r>
        <w:t>Update Order Details</w:t>
      </w:r>
    </w:p>
    <w:p w:rsidR="00C356D8" w:rsidRDefault="00C356D8" w:rsidP="00D33629">
      <w:pPr>
        <w:pStyle w:val="ListParagraph"/>
        <w:numPr>
          <w:ilvl w:val="0"/>
          <w:numId w:val="35"/>
        </w:numPr>
      </w:pPr>
      <w:r>
        <w:t>Open the Find Order form (See Form Navigation)</w:t>
      </w:r>
    </w:p>
    <w:p w:rsidR="00C356D8" w:rsidRDefault="00C356D8" w:rsidP="00D33629">
      <w:pPr>
        <w:pStyle w:val="ListParagraph"/>
        <w:numPr>
          <w:ilvl w:val="0"/>
          <w:numId w:val="35"/>
        </w:numPr>
      </w:pPr>
      <w:r>
        <w:t>Find the desired record</w:t>
      </w:r>
    </w:p>
    <w:p w:rsidR="00C356D8" w:rsidRDefault="00C356D8" w:rsidP="00D33629">
      <w:pPr>
        <w:pStyle w:val="ListParagraph"/>
        <w:numPr>
          <w:ilvl w:val="0"/>
          <w:numId w:val="35"/>
        </w:numPr>
      </w:pPr>
      <w:r>
        <w:t>Double click on the record to be viewed</w:t>
      </w:r>
    </w:p>
    <w:p w:rsidR="00C356D8" w:rsidRDefault="00C356D8" w:rsidP="00D33629">
      <w:pPr>
        <w:pStyle w:val="ListParagraph"/>
        <w:numPr>
          <w:ilvl w:val="0"/>
          <w:numId w:val="35"/>
        </w:numPr>
      </w:pPr>
      <w:r>
        <w:t>Update required fields</w:t>
      </w:r>
    </w:p>
    <w:p w:rsidR="00C356D8" w:rsidRDefault="00C356D8" w:rsidP="00D33629">
      <w:pPr>
        <w:pStyle w:val="ListParagraph"/>
        <w:numPr>
          <w:ilvl w:val="0"/>
          <w:numId w:val="35"/>
        </w:numPr>
      </w:pPr>
      <w:r>
        <w:t>Click the save Icon (Located on the menu strip)</w:t>
      </w:r>
    </w:p>
    <w:p w:rsidR="00C356D8" w:rsidRDefault="00C356D8" w:rsidP="00C356D8">
      <w:r>
        <w:t>Delete Order Record</w:t>
      </w:r>
    </w:p>
    <w:p w:rsidR="00C356D8" w:rsidRDefault="00C356D8" w:rsidP="00D33629">
      <w:pPr>
        <w:pStyle w:val="ListParagraph"/>
        <w:numPr>
          <w:ilvl w:val="0"/>
          <w:numId w:val="37"/>
        </w:numPr>
      </w:pPr>
      <w:r>
        <w:t>Open the Find Order form (See Form Navigation)</w:t>
      </w:r>
    </w:p>
    <w:p w:rsidR="00C356D8" w:rsidRDefault="00C356D8" w:rsidP="00D33629">
      <w:pPr>
        <w:pStyle w:val="ListParagraph"/>
        <w:numPr>
          <w:ilvl w:val="0"/>
          <w:numId w:val="37"/>
        </w:numPr>
      </w:pPr>
      <w:r>
        <w:t>Find the desired record</w:t>
      </w:r>
    </w:p>
    <w:p w:rsidR="00C356D8" w:rsidRDefault="00C356D8" w:rsidP="00D33629">
      <w:pPr>
        <w:pStyle w:val="ListParagraph"/>
        <w:numPr>
          <w:ilvl w:val="0"/>
          <w:numId w:val="37"/>
        </w:numPr>
      </w:pPr>
      <w:r>
        <w:t>Click the desired record to delete</w:t>
      </w:r>
    </w:p>
    <w:p w:rsidR="00C356D8" w:rsidRPr="00961388" w:rsidRDefault="00C356D8" w:rsidP="00D33629">
      <w:pPr>
        <w:pStyle w:val="ListParagraph"/>
        <w:numPr>
          <w:ilvl w:val="0"/>
          <w:numId w:val="37"/>
        </w:numPr>
      </w:pPr>
      <w:r>
        <w:t xml:space="preserve">Click the trash can Icon (Located on the menu strip)!!WARNING </w:t>
      </w:r>
      <w:proofErr w:type="gramStart"/>
      <w:r>
        <w:t>This</w:t>
      </w:r>
      <w:proofErr w:type="gramEnd"/>
      <w:r>
        <w:t xml:space="preserve"> cannot be undone!!</w:t>
      </w:r>
    </w:p>
    <w:p w:rsidR="0012251C" w:rsidRDefault="0012251C" w:rsidP="0012251C">
      <w:pPr>
        <w:pStyle w:val="Heading1"/>
      </w:pPr>
      <w:bookmarkStart w:id="12" w:name="_Toc383337729"/>
      <w:r>
        <w:t>Troubleshoot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356D8" w:rsidTr="008E47CF">
        <w:tc>
          <w:tcPr>
            <w:tcW w:w="2689" w:type="dxa"/>
          </w:tcPr>
          <w:p w:rsidR="00C356D8" w:rsidRDefault="00C356D8" w:rsidP="00C356D8">
            <w:r>
              <w:t>Problem</w:t>
            </w:r>
          </w:p>
        </w:tc>
        <w:tc>
          <w:tcPr>
            <w:tcW w:w="6327" w:type="dxa"/>
          </w:tcPr>
          <w:p w:rsidR="00C356D8" w:rsidRDefault="00C356D8" w:rsidP="00C356D8">
            <w:r>
              <w:t>Solution</w:t>
            </w:r>
          </w:p>
        </w:tc>
      </w:tr>
      <w:tr w:rsidR="00C356D8" w:rsidTr="008E47CF">
        <w:tc>
          <w:tcPr>
            <w:tcW w:w="2689" w:type="dxa"/>
          </w:tcPr>
          <w:p w:rsidR="00C356D8" w:rsidRDefault="008E47CF" w:rsidP="00C356D8">
            <w:r>
              <w:rPr>
                <w:noProof/>
                <w:lang w:eastAsia="en-AU"/>
              </w:rPr>
              <w:drawing>
                <wp:inline distT="0" distB="0" distL="0" distR="0">
                  <wp:extent cx="200053" cy="20957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arning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Warning sign</w:t>
            </w:r>
          </w:p>
        </w:tc>
        <w:tc>
          <w:tcPr>
            <w:tcW w:w="6327" w:type="dxa"/>
          </w:tcPr>
          <w:p w:rsidR="00C356D8" w:rsidRDefault="008E47CF" w:rsidP="00C356D8">
            <w:r>
              <w:t xml:space="preserve">Hover the mouse over the warning sign and a notification will appear explaining how to fix the error. Warning alert will stay until form is closed.  </w:t>
            </w:r>
          </w:p>
        </w:tc>
      </w:tr>
      <w:tr w:rsidR="00C356D8" w:rsidTr="008E47CF">
        <w:tc>
          <w:tcPr>
            <w:tcW w:w="2689" w:type="dxa"/>
          </w:tcPr>
          <w:p w:rsidR="00C356D8" w:rsidRDefault="008E47CF" w:rsidP="00C356D8">
            <w:r>
              <w:t>Unable to login</w:t>
            </w:r>
          </w:p>
        </w:tc>
        <w:tc>
          <w:tcPr>
            <w:tcW w:w="6327" w:type="dxa"/>
          </w:tcPr>
          <w:p w:rsidR="00C356D8" w:rsidRDefault="008E47CF" w:rsidP="00C356D8">
            <w:r>
              <w:t>Check username and password are correct</w:t>
            </w:r>
          </w:p>
        </w:tc>
      </w:tr>
      <w:tr w:rsidR="00C356D8" w:rsidTr="008E47CF">
        <w:tc>
          <w:tcPr>
            <w:tcW w:w="2689" w:type="dxa"/>
          </w:tcPr>
          <w:p w:rsidR="00C356D8" w:rsidRDefault="008E47CF" w:rsidP="00C356D8">
            <w:r>
              <w:t>Unable to save to database</w:t>
            </w:r>
          </w:p>
        </w:tc>
        <w:tc>
          <w:tcPr>
            <w:tcW w:w="6327" w:type="dxa"/>
          </w:tcPr>
          <w:p w:rsidR="00C356D8" w:rsidRDefault="008E47CF" w:rsidP="00C356D8">
            <w:r>
              <w:t>Ensure database is closed before attempting to save to database</w:t>
            </w:r>
          </w:p>
        </w:tc>
      </w:tr>
      <w:tr w:rsidR="00C356D8" w:rsidTr="008E47CF">
        <w:tc>
          <w:tcPr>
            <w:tcW w:w="2689" w:type="dxa"/>
          </w:tcPr>
          <w:p w:rsidR="00C356D8" w:rsidRDefault="008E47CF" w:rsidP="00C356D8">
            <w:r>
              <w:t>Old information in list</w:t>
            </w:r>
          </w:p>
        </w:tc>
        <w:tc>
          <w:tcPr>
            <w:tcW w:w="6327" w:type="dxa"/>
          </w:tcPr>
          <w:p w:rsidR="00C356D8" w:rsidRDefault="008E47CF" w:rsidP="00C356D8">
            <w:r>
              <w:t>Close form and reopen</w:t>
            </w:r>
          </w:p>
        </w:tc>
      </w:tr>
      <w:tr w:rsidR="00C356D8" w:rsidTr="008E47CF">
        <w:tc>
          <w:tcPr>
            <w:tcW w:w="2689" w:type="dxa"/>
          </w:tcPr>
          <w:p w:rsidR="00C356D8" w:rsidRDefault="000B040A" w:rsidP="00C356D8">
            <w:r>
              <w:t>No products in new order form</w:t>
            </w:r>
          </w:p>
        </w:tc>
        <w:tc>
          <w:tcPr>
            <w:tcW w:w="6327" w:type="dxa"/>
          </w:tcPr>
          <w:p w:rsidR="00C356D8" w:rsidRDefault="000B040A" w:rsidP="00C356D8">
            <w:r>
              <w:t xml:space="preserve">Check to make sure a supplier is selected. </w:t>
            </w:r>
          </w:p>
        </w:tc>
      </w:tr>
    </w:tbl>
    <w:p w:rsidR="00C356D8" w:rsidRDefault="00C356D8" w:rsidP="00C356D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882444" w:rsidTr="00882444">
        <w:tc>
          <w:tcPr>
            <w:tcW w:w="1838" w:type="dxa"/>
          </w:tcPr>
          <w:p w:rsidR="00882444" w:rsidRDefault="00796323" w:rsidP="00882444">
            <w:pPr>
              <w:pStyle w:val="Heading1"/>
            </w:pPr>
            <w:r>
              <w:lastRenderedPageBreak/>
              <w:t>Form View</w:t>
            </w:r>
          </w:p>
        </w:tc>
        <w:tc>
          <w:tcPr>
            <w:tcW w:w="7178" w:type="dxa"/>
          </w:tcPr>
          <w:p w:rsidR="00882444" w:rsidRDefault="00882444" w:rsidP="00796323">
            <w:pPr>
              <w:rPr>
                <w:noProof/>
                <w:lang w:eastAsia="en-AU"/>
              </w:rPr>
            </w:pPr>
          </w:p>
        </w:tc>
      </w:tr>
      <w:tr w:rsidR="00796323" w:rsidTr="00882444">
        <w:tc>
          <w:tcPr>
            <w:tcW w:w="1838" w:type="dxa"/>
          </w:tcPr>
          <w:p w:rsidR="00796323" w:rsidRDefault="00796323" w:rsidP="00796323">
            <w:pPr>
              <w:pStyle w:val="Heading2"/>
              <w:outlineLvl w:val="1"/>
            </w:pPr>
            <w:r>
              <w:t>Employee</w:t>
            </w:r>
          </w:p>
          <w:p w:rsidR="00796323" w:rsidRDefault="00796323" w:rsidP="00796323"/>
        </w:tc>
        <w:tc>
          <w:tcPr>
            <w:tcW w:w="7178" w:type="dxa"/>
          </w:tcPr>
          <w:p w:rsidR="00796323" w:rsidRDefault="00796323" w:rsidP="00796323">
            <w:r>
              <w:rPr>
                <w:noProof/>
                <w:lang w:eastAsia="en-AU"/>
              </w:rPr>
              <w:drawing>
                <wp:inline distT="0" distB="0" distL="0" distR="0">
                  <wp:extent cx="2880000" cy="2905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g_Employe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9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3" w:rsidTr="00882444">
        <w:tc>
          <w:tcPr>
            <w:tcW w:w="1838" w:type="dxa"/>
          </w:tcPr>
          <w:p w:rsidR="00796323" w:rsidRDefault="00796323" w:rsidP="00796323">
            <w:pPr>
              <w:pStyle w:val="Heading2"/>
              <w:outlineLvl w:val="1"/>
            </w:pPr>
            <w:r>
              <w:t>Customer</w:t>
            </w:r>
          </w:p>
          <w:p w:rsidR="00796323" w:rsidRDefault="00796323" w:rsidP="00796323"/>
        </w:tc>
        <w:tc>
          <w:tcPr>
            <w:tcW w:w="7178" w:type="dxa"/>
          </w:tcPr>
          <w:p w:rsidR="00796323" w:rsidRDefault="00796323" w:rsidP="00796323">
            <w:r>
              <w:rPr>
                <w:noProof/>
                <w:lang w:eastAsia="en-AU"/>
              </w:rPr>
              <w:drawing>
                <wp:inline distT="0" distB="0" distL="0" distR="0">
                  <wp:extent cx="2836800" cy="2880000"/>
                  <wp:effectExtent l="0" t="0" r="1905" b="0"/>
                  <wp:docPr id="16" name="Picture 16" descr="C:\Users\Robert\Dropbox\OOP2_RobertKelly\ICAPRG527A\ChocoMambo\techDocument\img\UserManual\img_Custom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bert\Dropbox\OOP2_RobertKelly\ICAPRG527A\ChocoMambo\techDocument\img\UserManual\img_Custom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3" w:rsidTr="00882444">
        <w:tc>
          <w:tcPr>
            <w:tcW w:w="1838" w:type="dxa"/>
          </w:tcPr>
          <w:p w:rsidR="00796323" w:rsidRDefault="00796323" w:rsidP="00796323">
            <w:pPr>
              <w:pStyle w:val="Heading2"/>
              <w:outlineLvl w:val="1"/>
            </w:pPr>
            <w:r>
              <w:lastRenderedPageBreak/>
              <w:t>Supplier</w:t>
            </w:r>
          </w:p>
          <w:p w:rsidR="00796323" w:rsidRDefault="00796323" w:rsidP="00796323"/>
        </w:tc>
        <w:tc>
          <w:tcPr>
            <w:tcW w:w="7178" w:type="dxa"/>
          </w:tcPr>
          <w:p w:rsidR="00796323" w:rsidRDefault="00796323" w:rsidP="00796323">
            <w:r>
              <w:rPr>
                <w:noProof/>
                <w:lang w:eastAsia="en-AU"/>
              </w:rPr>
              <w:drawing>
                <wp:inline distT="0" distB="0" distL="0" distR="0" wp14:anchorId="50C9EB7E" wp14:editId="6D5C1A16">
                  <wp:extent cx="2880000" cy="2728800"/>
                  <wp:effectExtent l="0" t="0" r="0" b="0"/>
                  <wp:docPr id="17" name="Picture 17" descr="C:\Users\Robert\Dropbox\OOP2_RobertKelly\ICAPRG527A\ChocoMambo\techDocument\img\UserManual\img_Suppli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obert\Dropbox\OOP2_RobertKelly\ICAPRG527A\ChocoMambo\techDocument\img\UserManual\img_Suppli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7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3" w:rsidTr="00882444">
        <w:tc>
          <w:tcPr>
            <w:tcW w:w="1838" w:type="dxa"/>
          </w:tcPr>
          <w:p w:rsidR="00796323" w:rsidRDefault="00796323" w:rsidP="00796323">
            <w:pPr>
              <w:pStyle w:val="Heading2"/>
              <w:outlineLvl w:val="1"/>
            </w:pPr>
            <w:r>
              <w:t xml:space="preserve">Product </w:t>
            </w:r>
          </w:p>
          <w:p w:rsidR="00796323" w:rsidRDefault="00796323" w:rsidP="00796323"/>
        </w:tc>
        <w:tc>
          <w:tcPr>
            <w:tcW w:w="7178" w:type="dxa"/>
          </w:tcPr>
          <w:p w:rsidR="00796323" w:rsidRDefault="00796323" w:rsidP="00796323">
            <w:r>
              <w:rPr>
                <w:noProof/>
                <w:lang w:eastAsia="en-AU"/>
              </w:rPr>
              <w:drawing>
                <wp:inline distT="0" distB="0" distL="0" distR="0" wp14:anchorId="1A88F2DC" wp14:editId="12D9ADE7">
                  <wp:extent cx="2880000" cy="2091600"/>
                  <wp:effectExtent l="0" t="0" r="0" b="4445"/>
                  <wp:docPr id="18" name="Picture 18" descr="C:\Users\Robert\Dropbox\OOP2_RobertKelly\ICAPRG527A\ChocoMambo\techDocument\img\UserManual\img_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bert\Dropbox\OOP2_RobertKelly\ICAPRG527A\ChocoMambo\techDocument\img\UserManual\img_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09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3" w:rsidTr="00882444">
        <w:tc>
          <w:tcPr>
            <w:tcW w:w="1838" w:type="dxa"/>
          </w:tcPr>
          <w:p w:rsidR="00796323" w:rsidRDefault="00796323" w:rsidP="00796323">
            <w:pPr>
              <w:pStyle w:val="Heading2"/>
              <w:outlineLvl w:val="1"/>
            </w:pPr>
            <w:r>
              <w:t xml:space="preserve">Raw Ingredient </w:t>
            </w:r>
          </w:p>
          <w:p w:rsidR="00796323" w:rsidRDefault="00796323" w:rsidP="00796323"/>
        </w:tc>
        <w:tc>
          <w:tcPr>
            <w:tcW w:w="7178" w:type="dxa"/>
          </w:tcPr>
          <w:p w:rsidR="00796323" w:rsidRDefault="00796323" w:rsidP="00882444">
            <w:r>
              <w:rPr>
                <w:noProof/>
                <w:lang w:eastAsia="en-AU"/>
              </w:rPr>
              <w:drawing>
                <wp:inline distT="0" distB="0" distL="0" distR="0" wp14:anchorId="0F7EB7A8" wp14:editId="0B58542B">
                  <wp:extent cx="2880000" cy="2383200"/>
                  <wp:effectExtent l="0" t="0" r="0" b="0"/>
                  <wp:docPr id="19" name="Picture 19" descr="C:\Users\Robert\Dropbox\OOP2_RobertKelly\ICAPRG527A\ChocoMambo\techDocument\img\UserManual\img_RawIngred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obert\Dropbox\OOP2_RobertKelly\ICAPRG527A\ChocoMambo\techDocument\img\UserManual\img_RawIngred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3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3" w:rsidTr="00882444">
        <w:tc>
          <w:tcPr>
            <w:tcW w:w="1838" w:type="dxa"/>
          </w:tcPr>
          <w:p w:rsidR="00796323" w:rsidRDefault="00796323" w:rsidP="00796323">
            <w:pPr>
              <w:pStyle w:val="Heading2"/>
              <w:outlineLvl w:val="1"/>
            </w:pPr>
            <w:r w:rsidRPr="00796323">
              <w:lastRenderedPageBreak/>
              <w:t>Permissions</w:t>
            </w:r>
          </w:p>
          <w:p w:rsidR="00796323" w:rsidRDefault="00796323" w:rsidP="00796323"/>
        </w:tc>
        <w:tc>
          <w:tcPr>
            <w:tcW w:w="7178" w:type="dxa"/>
          </w:tcPr>
          <w:p w:rsidR="00796323" w:rsidRDefault="00882444" w:rsidP="00796323">
            <w:r>
              <w:rPr>
                <w:noProof/>
                <w:lang w:eastAsia="en-AU"/>
              </w:rPr>
              <w:drawing>
                <wp:inline distT="0" distB="0" distL="0" distR="0" wp14:anchorId="5BF7A0F0" wp14:editId="45E60E53">
                  <wp:extent cx="3600000" cy="2606400"/>
                  <wp:effectExtent l="0" t="0" r="635" b="3810"/>
                  <wp:docPr id="22" name="Picture 22" descr="C:\Users\Robert\Dropbox\OOP2_RobertKelly\ICAPRG527A\ChocoMambo\techDocument\img\UserManual\img_Permis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obert\Dropbox\OOP2_RobertKelly\ICAPRG527A\ChocoMambo\techDocument\img\UserManual\img_Permis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6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3" w:rsidTr="00882444">
        <w:tc>
          <w:tcPr>
            <w:tcW w:w="1838" w:type="dxa"/>
          </w:tcPr>
          <w:p w:rsidR="00796323" w:rsidRDefault="00796323" w:rsidP="00796323">
            <w:pPr>
              <w:pStyle w:val="Heading2"/>
              <w:outlineLvl w:val="1"/>
            </w:pPr>
            <w:r>
              <w:t>Sale</w:t>
            </w:r>
          </w:p>
          <w:p w:rsidR="00796323" w:rsidRDefault="00796323" w:rsidP="00796323"/>
        </w:tc>
        <w:tc>
          <w:tcPr>
            <w:tcW w:w="7178" w:type="dxa"/>
          </w:tcPr>
          <w:p w:rsidR="00796323" w:rsidRDefault="00882444" w:rsidP="00882444">
            <w:r>
              <w:rPr>
                <w:noProof/>
                <w:lang w:eastAsia="en-AU"/>
              </w:rPr>
              <w:drawing>
                <wp:inline distT="0" distB="0" distL="0" distR="0" wp14:anchorId="595CCDA0" wp14:editId="5849494B">
                  <wp:extent cx="3600000" cy="2145600"/>
                  <wp:effectExtent l="0" t="0" r="635" b="7620"/>
                  <wp:docPr id="20" name="Picture 20" descr="C:\Users\Robert\Dropbox\OOP2_RobertKelly\ICAPRG527A\ChocoMambo\techDocument\img\UserManual\img_Sa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bert\Dropbox\OOP2_RobertKelly\ICAPRG527A\ChocoMambo\techDocument\img\UserManual\img_Sa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14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3" w:rsidTr="00882444">
        <w:tc>
          <w:tcPr>
            <w:tcW w:w="1838" w:type="dxa"/>
          </w:tcPr>
          <w:p w:rsidR="00796323" w:rsidRDefault="00796323" w:rsidP="00796323">
            <w:pPr>
              <w:pStyle w:val="Heading2"/>
              <w:outlineLvl w:val="1"/>
            </w:pPr>
            <w:r>
              <w:t>Order</w:t>
            </w:r>
          </w:p>
          <w:p w:rsidR="00796323" w:rsidRDefault="00796323" w:rsidP="00796323"/>
        </w:tc>
        <w:tc>
          <w:tcPr>
            <w:tcW w:w="7178" w:type="dxa"/>
          </w:tcPr>
          <w:p w:rsidR="00796323" w:rsidRDefault="00882444" w:rsidP="00882444">
            <w:r>
              <w:rPr>
                <w:noProof/>
                <w:lang w:eastAsia="en-AU"/>
              </w:rPr>
              <w:drawing>
                <wp:inline distT="0" distB="0" distL="0" distR="0" wp14:anchorId="0E8D97BE" wp14:editId="6903112A">
                  <wp:extent cx="3600000" cy="2145600"/>
                  <wp:effectExtent l="0" t="0" r="635" b="7620"/>
                  <wp:docPr id="21" name="Picture 21" descr="C:\Users\Robert\Dropbox\OOP2_RobertKelly\ICAPRG527A\ChocoMambo\techDocument\img\UserManual\img_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obert\Dropbox\OOP2_RobertKelly\ICAPRG527A\ChocoMambo\techDocument\img\UserManual\img_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14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6323" w:rsidRDefault="00796323" w:rsidP="00796323"/>
    <w:p w:rsidR="00796323" w:rsidRPr="00796323" w:rsidRDefault="00796323" w:rsidP="00796323"/>
    <w:p w:rsidR="00C356D8" w:rsidRDefault="00C356D8" w:rsidP="00C356D8"/>
    <w:p w:rsidR="00C356D8" w:rsidRDefault="00C356D8" w:rsidP="00C356D8"/>
    <w:p w:rsidR="00C356D8" w:rsidRDefault="00C356D8" w:rsidP="00C356D8"/>
    <w:p w:rsidR="00C356D8" w:rsidRDefault="00C356D8" w:rsidP="00C356D8"/>
    <w:p w:rsidR="00C356D8" w:rsidRDefault="00C356D8" w:rsidP="00C356D8"/>
    <w:p w:rsidR="0012251C" w:rsidRDefault="0012251C" w:rsidP="0012251C">
      <w:pPr>
        <w:pStyle w:val="Heading1"/>
      </w:pPr>
      <w:bookmarkStart w:id="13" w:name="_Toc383337730"/>
      <w:bookmarkStart w:id="14" w:name="_GoBack"/>
      <w:bookmarkEnd w:id="14"/>
      <w:r>
        <w:lastRenderedPageBreak/>
        <w:t>Document Control</w:t>
      </w:r>
      <w:bookmarkEnd w:id="13"/>
    </w:p>
    <w:p w:rsidR="008E47CF" w:rsidRDefault="008E47CF" w:rsidP="008E47CF">
      <w:r>
        <w:t>Title: Choco Mambo User Manual</w:t>
      </w:r>
    </w:p>
    <w:p w:rsidR="008E47CF" w:rsidRDefault="008E47CF" w:rsidP="008E47CF">
      <w:r>
        <w:t>Issue: Issue 2.3</w:t>
      </w:r>
    </w:p>
    <w:p w:rsidR="008E47CF" w:rsidRDefault="008E47CF" w:rsidP="008E47CF">
      <w:r>
        <w:t>Date: 21 March 2014</w:t>
      </w:r>
    </w:p>
    <w:p w:rsidR="008E47CF" w:rsidRDefault="008E47CF" w:rsidP="008E47CF">
      <w:r>
        <w:t>Author: Robert Kelly</w:t>
      </w:r>
    </w:p>
    <w:p w:rsidR="008E47CF" w:rsidRDefault="008E47CF" w:rsidP="008E47CF">
      <w:r>
        <w:t>Distribution: MSIT, Alan Jovellanos.</w:t>
      </w:r>
    </w:p>
    <w:p w:rsidR="008E47CF" w:rsidRDefault="008E47CF" w:rsidP="008E47CF">
      <w:r>
        <w:t>Filename: CMUserManual.Doc</w:t>
      </w:r>
    </w:p>
    <w:p w:rsidR="008E47CF" w:rsidRDefault="008E47CF" w:rsidP="008E47CF">
      <w:r>
        <w:t>Control: To be released as a whole Document with a copy of the Choco Mambo Database.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440"/>
        <w:gridCol w:w="1803"/>
        <w:gridCol w:w="1804"/>
      </w:tblGrid>
      <w:tr w:rsidR="008E47CF" w:rsidTr="002E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8E47CF" w:rsidRDefault="008E47CF" w:rsidP="002E1CF0">
            <w:r>
              <w:t>Nature of Signoff</w:t>
            </w:r>
          </w:p>
        </w:tc>
        <w:tc>
          <w:tcPr>
            <w:tcW w:w="1701" w:type="dxa"/>
          </w:tcPr>
          <w:p w:rsidR="008E47CF" w:rsidRDefault="008E47CF" w:rsidP="002E1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440" w:type="dxa"/>
          </w:tcPr>
          <w:p w:rsidR="008E47CF" w:rsidRDefault="008E47CF" w:rsidP="002E1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  <w:tc>
          <w:tcPr>
            <w:tcW w:w="1803" w:type="dxa"/>
          </w:tcPr>
          <w:p w:rsidR="008E47CF" w:rsidRDefault="008E47CF" w:rsidP="002E1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4" w:type="dxa"/>
          </w:tcPr>
          <w:p w:rsidR="008E47CF" w:rsidRDefault="008E47CF" w:rsidP="002E1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8E47CF" w:rsidTr="002E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7CF" w:rsidRDefault="008E47CF" w:rsidP="002E1CF0">
            <w:r>
              <w:t>Authors</w:t>
            </w:r>
          </w:p>
        </w:tc>
        <w:tc>
          <w:tcPr>
            <w:tcW w:w="1701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Robert Kelly</w:t>
            </w:r>
          </w:p>
        </w:tc>
        <w:tc>
          <w:tcPr>
            <w:tcW w:w="1440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8E47CF" w:rsidTr="002E1CF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7CF" w:rsidRDefault="008E47CF" w:rsidP="002E1CF0">
            <w:r>
              <w:t>Reviewers</w:t>
            </w:r>
          </w:p>
        </w:tc>
        <w:tc>
          <w:tcPr>
            <w:tcW w:w="1701" w:type="dxa"/>
          </w:tcPr>
          <w:p w:rsidR="008E47CF" w:rsidRDefault="008E47CF" w:rsidP="002E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ED1">
              <w:t>Michael Borodin</w:t>
            </w:r>
          </w:p>
        </w:tc>
        <w:tc>
          <w:tcPr>
            <w:tcW w:w="1440" w:type="dxa"/>
          </w:tcPr>
          <w:p w:rsidR="008E47CF" w:rsidRDefault="008E47CF" w:rsidP="002E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8E47CF" w:rsidRDefault="008E47CF" w:rsidP="002E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8E47CF" w:rsidRDefault="008E47CF" w:rsidP="002E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Consultant</w:t>
            </w:r>
          </w:p>
        </w:tc>
      </w:tr>
    </w:tbl>
    <w:p w:rsidR="008E47CF" w:rsidRDefault="008E47CF" w:rsidP="008E47CF"/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47CF" w:rsidTr="002E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8E47CF" w:rsidRDefault="008E47CF" w:rsidP="002E1CF0">
            <w:r>
              <w:t>Date: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Details</w:t>
            </w:r>
          </w:p>
        </w:tc>
      </w:tr>
      <w:tr w:rsidR="008E47CF" w:rsidTr="002E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E47CF" w:rsidRDefault="008E47CF" w:rsidP="002E1CF0">
            <w:r>
              <w:t>17 March 2014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Robert Kelly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8E47CF" w:rsidTr="002E1CF0">
        <w:trPr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E47CF" w:rsidRDefault="008E47CF" w:rsidP="002E1CF0">
            <w:r>
              <w:t>20 March 2014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Robert Kelly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Draft</w:t>
            </w:r>
          </w:p>
        </w:tc>
      </w:tr>
      <w:tr w:rsidR="008E47CF" w:rsidTr="002E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E47CF" w:rsidRDefault="008E47CF" w:rsidP="002E1CF0">
            <w:r>
              <w:t>21 March 2014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2.0 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Robert Kelly </w:t>
            </w:r>
          </w:p>
        </w:tc>
        <w:tc>
          <w:tcPr>
            <w:tcW w:w="2254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Published Document</w:t>
            </w:r>
          </w:p>
        </w:tc>
      </w:tr>
      <w:tr w:rsidR="008E47CF" w:rsidTr="002E1CF0">
        <w:trPr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E47CF" w:rsidRDefault="008E47CF" w:rsidP="002E1CF0"/>
        </w:tc>
        <w:tc>
          <w:tcPr>
            <w:tcW w:w="2254" w:type="dxa"/>
          </w:tcPr>
          <w:p w:rsidR="008E47CF" w:rsidRDefault="008E47CF" w:rsidP="002E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8E47CF" w:rsidRDefault="008E47CF" w:rsidP="002E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8E47CF" w:rsidRDefault="008E47CF" w:rsidP="002E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CF" w:rsidTr="002E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E47CF" w:rsidRDefault="008E47CF" w:rsidP="002E1CF0"/>
        </w:tc>
        <w:tc>
          <w:tcPr>
            <w:tcW w:w="2254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8E47CF" w:rsidRDefault="008E47CF" w:rsidP="002E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47CF" w:rsidRPr="00362831" w:rsidRDefault="008E47CF" w:rsidP="008E47CF"/>
    <w:p w:rsidR="008E47CF" w:rsidRPr="008E47CF" w:rsidRDefault="008E47CF" w:rsidP="008E47CF"/>
    <w:sectPr w:rsidR="008E47CF" w:rsidRPr="008E47CF" w:rsidSect="007261AB">
      <w:type w:val="continuous"/>
      <w:pgSz w:w="11906" w:h="16838"/>
      <w:pgMar w:top="1440" w:right="1440" w:bottom="1440" w:left="144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77B" w:rsidRDefault="00B9477B" w:rsidP="00107626">
      <w:pPr>
        <w:spacing w:after="0" w:line="240" w:lineRule="auto"/>
      </w:pPr>
      <w:r>
        <w:separator/>
      </w:r>
    </w:p>
  </w:endnote>
  <w:endnote w:type="continuationSeparator" w:id="0">
    <w:p w:rsidR="00B9477B" w:rsidRDefault="00B9477B" w:rsidP="0010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560691"/>
      <w:docPartObj>
        <w:docPartGallery w:val="Page Numbers (Bottom of Page)"/>
        <w:docPartUnique/>
      </w:docPartObj>
    </w:sdtPr>
    <w:sdtEndPr/>
    <w:sdtContent>
      <w:p w:rsidR="007F1FAD" w:rsidRDefault="00D33629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3629" w:rsidRDefault="00D3362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82444" w:rsidRPr="0088244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6" o:spid="_x0000_s1027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LgYfaA6BAAADA4AAA4AAAAAAAAAAAAA&#10;AAAALgIAAGRycy9lMm9Eb2MueG1sUEsBAi0AFAAGAAgAAAAhAPAtuOTbAAAABQEAAA8AAAAAAAAA&#10;AAAAAAAAlA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  <v:textbox inset="0,0,0,0">
                      <w:txbxContent>
                        <w:p w:rsidR="00D33629" w:rsidRDefault="00D3362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82444" w:rsidRPr="00882444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ZJU8EAAADbAAAADwAAAGRycy9kb3ducmV2LnhtbERPS4vCMBC+C/sfwizsRdbUFWWpRhFB&#10;uhcPvsDj2IxNsZmUJmrXX28Ewdt8fM+ZzFpbiSs1vnSsoN9LQBDnTpdcKNhtl9+/IHxA1lg5JgX/&#10;5GE2/ehMMNXuxmu6bkIhYgj7FBWYEOpUSp8bsuh7riaO3Mk1FkOETSF1g7cYbiv5kyQjabHk2GCw&#10;poWh/Ly5WAVdn8h9PjyYrJutjne9593cZkp9fbbzMYhAbXiLX+4/HecP4PlLP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5klTwQAAANsAAAAPAAAAAAAAAAAAAAAA&#10;AKECAABkcnMvZG93bnJldi54bWxQSwUGAAAAAAQABAD5AAAAjwM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NAWMIAAADbAAAADwAAAGRycy9kb3ducmV2LnhtbERPS4vCMBC+C/sfwizsRTRVRKQ2Fdni&#10;siCCr4u3oZltq82kNFG7/94Igrf5+J6TLDpTixu1rrKsYDSMQBDnVldcKDgeVoMZCOeRNdaWScE/&#10;OVikH70EY23vvKPb3hcihLCLUUHpfRNL6fKSDLqhbYgD92dbgz7AtpC6xXsIN7UcR9FUGqw4NJTY&#10;0HdJ+WV/NQo2u5/j5SSv2birlv0zrrPTeZsp9fXZLecgPHX+LX65f3WYP4HnL+EAm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NAWMIAAADb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9208158"/>
      <w:docPartObj>
        <w:docPartGallery w:val="Page Numbers (Bottom of Page)"/>
        <w:docPartUnique/>
      </w:docPartObj>
    </w:sdtPr>
    <w:sdtEndPr/>
    <w:sdtContent>
      <w:p w:rsidR="007261AB" w:rsidRDefault="00D33629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3629" w:rsidRDefault="00D3362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82444" w:rsidRPr="0088244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+xNgQAAA8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e1e/sT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D33629" w:rsidRDefault="00D3362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82444" w:rsidRPr="00882444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77B" w:rsidRDefault="00B9477B" w:rsidP="00107626">
      <w:pPr>
        <w:spacing w:after="0" w:line="240" w:lineRule="auto"/>
      </w:pPr>
      <w:r>
        <w:separator/>
      </w:r>
    </w:p>
  </w:footnote>
  <w:footnote w:type="continuationSeparator" w:id="0">
    <w:p w:rsidR="00B9477B" w:rsidRDefault="00B9477B" w:rsidP="0010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AB5" w:rsidRDefault="00274AB5" w:rsidP="00107626">
    <w:pPr>
      <w:pStyle w:val="Header"/>
      <w:pBdr>
        <w:bottom w:val="single" w:sz="12" w:space="1" w:color="auto"/>
      </w:pBdr>
      <w:tabs>
        <w:tab w:val="right" w:pos="15168"/>
      </w:tabs>
      <w:spacing w:after="120"/>
      <w:jc w:val="right"/>
      <w:rPr>
        <w:sz w:val="20"/>
      </w:rPr>
    </w:pPr>
    <w:r>
      <w:rPr>
        <w:sz w:val="20"/>
      </w:rPr>
      <w:t xml:space="preserve">Robert Kelly 4107201612 </w:t>
    </w:r>
  </w:p>
  <w:p w:rsidR="00274AB5" w:rsidRPr="00107626" w:rsidRDefault="00274AB5" w:rsidP="001076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7C32"/>
    <w:multiLevelType w:val="hybridMultilevel"/>
    <w:tmpl w:val="837CCC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24039"/>
    <w:multiLevelType w:val="hybridMultilevel"/>
    <w:tmpl w:val="837CCC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7AE6"/>
    <w:multiLevelType w:val="hybridMultilevel"/>
    <w:tmpl w:val="18A6E0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5189C"/>
    <w:multiLevelType w:val="hybridMultilevel"/>
    <w:tmpl w:val="764A65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E0A7C"/>
    <w:multiLevelType w:val="hybridMultilevel"/>
    <w:tmpl w:val="3D2E92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00914"/>
    <w:multiLevelType w:val="hybridMultilevel"/>
    <w:tmpl w:val="3D2E92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0403F"/>
    <w:multiLevelType w:val="hybridMultilevel"/>
    <w:tmpl w:val="F560E4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83B61"/>
    <w:multiLevelType w:val="hybridMultilevel"/>
    <w:tmpl w:val="52C84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10046"/>
    <w:multiLevelType w:val="hybridMultilevel"/>
    <w:tmpl w:val="42D2F3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A5A29"/>
    <w:multiLevelType w:val="hybridMultilevel"/>
    <w:tmpl w:val="55CCE0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64C39"/>
    <w:multiLevelType w:val="hybridMultilevel"/>
    <w:tmpl w:val="F0D496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C432D"/>
    <w:multiLevelType w:val="hybridMultilevel"/>
    <w:tmpl w:val="9528AB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16179"/>
    <w:multiLevelType w:val="hybridMultilevel"/>
    <w:tmpl w:val="6E74B9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814F73"/>
    <w:multiLevelType w:val="hybridMultilevel"/>
    <w:tmpl w:val="72EC49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AD3DD9"/>
    <w:multiLevelType w:val="hybridMultilevel"/>
    <w:tmpl w:val="AD10AE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A4944"/>
    <w:multiLevelType w:val="hybridMultilevel"/>
    <w:tmpl w:val="CEE835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25902"/>
    <w:multiLevelType w:val="hybridMultilevel"/>
    <w:tmpl w:val="E3608E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5761D0"/>
    <w:multiLevelType w:val="hybridMultilevel"/>
    <w:tmpl w:val="534638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6A5087"/>
    <w:multiLevelType w:val="hybridMultilevel"/>
    <w:tmpl w:val="2C7AD1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84397F"/>
    <w:multiLevelType w:val="hybridMultilevel"/>
    <w:tmpl w:val="1EC61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6362D"/>
    <w:multiLevelType w:val="hybridMultilevel"/>
    <w:tmpl w:val="3C6A0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974675"/>
    <w:multiLevelType w:val="hybridMultilevel"/>
    <w:tmpl w:val="60F626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5B2D2D"/>
    <w:multiLevelType w:val="hybridMultilevel"/>
    <w:tmpl w:val="920653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BC7D20"/>
    <w:multiLevelType w:val="hybridMultilevel"/>
    <w:tmpl w:val="0518C4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63593B"/>
    <w:multiLevelType w:val="hybridMultilevel"/>
    <w:tmpl w:val="DA86E6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B147A"/>
    <w:multiLevelType w:val="hybridMultilevel"/>
    <w:tmpl w:val="68366C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2E5570"/>
    <w:multiLevelType w:val="hybridMultilevel"/>
    <w:tmpl w:val="FE6AF2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D40451"/>
    <w:multiLevelType w:val="hybridMultilevel"/>
    <w:tmpl w:val="830241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5C6544"/>
    <w:multiLevelType w:val="hybridMultilevel"/>
    <w:tmpl w:val="4FBEBE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240DC8"/>
    <w:multiLevelType w:val="hybridMultilevel"/>
    <w:tmpl w:val="492ED3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007E1C"/>
    <w:multiLevelType w:val="hybridMultilevel"/>
    <w:tmpl w:val="782CA2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B32403"/>
    <w:multiLevelType w:val="hybridMultilevel"/>
    <w:tmpl w:val="A268E2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57106"/>
    <w:multiLevelType w:val="hybridMultilevel"/>
    <w:tmpl w:val="878C99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32303B"/>
    <w:multiLevelType w:val="hybridMultilevel"/>
    <w:tmpl w:val="23606B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F430E2"/>
    <w:multiLevelType w:val="hybridMultilevel"/>
    <w:tmpl w:val="358C9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3B5277"/>
    <w:multiLevelType w:val="hybridMultilevel"/>
    <w:tmpl w:val="E5385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4D0DB0"/>
    <w:multiLevelType w:val="hybridMultilevel"/>
    <w:tmpl w:val="78F4B2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3"/>
  </w:num>
  <w:num w:numId="4">
    <w:abstractNumId w:val="16"/>
  </w:num>
  <w:num w:numId="5">
    <w:abstractNumId w:val="9"/>
  </w:num>
  <w:num w:numId="6">
    <w:abstractNumId w:val="18"/>
  </w:num>
  <w:num w:numId="7">
    <w:abstractNumId w:val="6"/>
  </w:num>
  <w:num w:numId="8">
    <w:abstractNumId w:val="21"/>
  </w:num>
  <w:num w:numId="9">
    <w:abstractNumId w:val="17"/>
  </w:num>
  <w:num w:numId="10">
    <w:abstractNumId w:val="26"/>
  </w:num>
  <w:num w:numId="11">
    <w:abstractNumId w:val="10"/>
  </w:num>
  <w:num w:numId="12">
    <w:abstractNumId w:val="13"/>
  </w:num>
  <w:num w:numId="13">
    <w:abstractNumId w:val="20"/>
  </w:num>
  <w:num w:numId="14">
    <w:abstractNumId w:val="12"/>
  </w:num>
  <w:num w:numId="15">
    <w:abstractNumId w:val="8"/>
  </w:num>
  <w:num w:numId="16">
    <w:abstractNumId w:val="23"/>
  </w:num>
  <w:num w:numId="17">
    <w:abstractNumId w:val="30"/>
  </w:num>
  <w:num w:numId="18">
    <w:abstractNumId w:val="32"/>
  </w:num>
  <w:num w:numId="19">
    <w:abstractNumId w:val="19"/>
  </w:num>
  <w:num w:numId="20">
    <w:abstractNumId w:val="25"/>
  </w:num>
  <w:num w:numId="21">
    <w:abstractNumId w:val="33"/>
  </w:num>
  <w:num w:numId="22">
    <w:abstractNumId w:val="36"/>
  </w:num>
  <w:num w:numId="23">
    <w:abstractNumId w:val="35"/>
  </w:num>
  <w:num w:numId="24">
    <w:abstractNumId w:val="31"/>
  </w:num>
  <w:num w:numId="25">
    <w:abstractNumId w:val="7"/>
  </w:num>
  <w:num w:numId="26">
    <w:abstractNumId w:val="15"/>
  </w:num>
  <w:num w:numId="27">
    <w:abstractNumId w:val="28"/>
  </w:num>
  <w:num w:numId="28">
    <w:abstractNumId w:val="24"/>
  </w:num>
  <w:num w:numId="29">
    <w:abstractNumId w:val="1"/>
  </w:num>
  <w:num w:numId="30">
    <w:abstractNumId w:val="14"/>
  </w:num>
  <w:num w:numId="31">
    <w:abstractNumId w:val="29"/>
  </w:num>
  <w:num w:numId="32">
    <w:abstractNumId w:val="4"/>
  </w:num>
  <w:num w:numId="33">
    <w:abstractNumId w:val="11"/>
  </w:num>
  <w:num w:numId="34">
    <w:abstractNumId w:val="0"/>
  </w:num>
  <w:num w:numId="35">
    <w:abstractNumId w:val="2"/>
  </w:num>
  <w:num w:numId="36">
    <w:abstractNumId w:val="2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2E"/>
    <w:rsid w:val="000B040A"/>
    <w:rsid w:val="00107626"/>
    <w:rsid w:val="0012239D"/>
    <w:rsid w:val="0012251C"/>
    <w:rsid w:val="001D6A18"/>
    <w:rsid w:val="002042BE"/>
    <w:rsid w:val="002746F9"/>
    <w:rsid w:val="00274AB5"/>
    <w:rsid w:val="002868D5"/>
    <w:rsid w:val="00306366"/>
    <w:rsid w:val="00345D69"/>
    <w:rsid w:val="003936EF"/>
    <w:rsid w:val="003B37D8"/>
    <w:rsid w:val="004370D7"/>
    <w:rsid w:val="00461E0B"/>
    <w:rsid w:val="004A5251"/>
    <w:rsid w:val="005A4FF8"/>
    <w:rsid w:val="005D05CC"/>
    <w:rsid w:val="007261AB"/>
    <w:rsid w:val="0073072E"/>
    <w:rsid w:val="00796323"/>
    <w:rsid w:val="007E77C7"/>
    <w:rsid w:val="007F1FAD"/>
    <w:rsid w:val="00882444"/>
    <w:rsid w:val="008E47CF"/>
    <w:rsid w:val="00950281"/>
    <w:rsid w:val="00961388"/>
    <w:rsid w:val="00984823"/>
    <w:rsid w:val="00AC0C99"/>
    <w:rsid w:val="00B82CE7"/>
    <w:rsid w:val="00B9477B"/>
    <w:rsid w:val="00B963B1"/>
    <w:rsid w:val="00BB49B8"/>
    <w:rsid w:val="00BF780A"/>
    <w:rsid w:val="00C356D8"/>
    <w:rsid w:val="00C65B2C"/>
    <w:rsid w:val="00CD09D1"/>
    <w:rsid w:val="00D32D8E"/>
    <w:rsid w:val="00D33629"/>
    <w:rsid w:val="00E7444F"/>
    <w:rsid w:val="00F63204"/>
    <w:rsid w:val="00F8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BB820-1508-45D0-89B9-4D73EF14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90F2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60A1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76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762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26"/>
  </w:style>
  <w:style w:type="paragraph" w:styleId="Footer">
    <w:name w:val="footer"/>
    <w:basedOn w:val="Normal"/>
    <w:link w:val="FooterChar"/>
    <w:uiPriority w:val="99"/>
    <w:unhideWhenUsed/>
    <w:rsid w:val="0010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626"/>
  </w:style>
  <w:style w:type="character" w:customStyle="1" w:styleId="Heading1Char">
    <w:name w:val="Heading 1 Char"/>
    <w:basedOn w:val="DefaultParagraphFont"/>
    <w:link w:val="Heading1"/>
    <w:uiPriority w:val="9"/>
    <w:rsid w:val="00107626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62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76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626"/>
    <w:rPr>
      <w:color w:val="828282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251C"/>
    <w:rPr>
      <w:rFonts w:asciiTheme="majorHAnsi" w:eastAsiaTheme="majorEastAsia" w:hAnsiTheme="majorHAnsi" w:cstheme="majorBidi"/>
      <w:color w:val="390F2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251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C0C99"/>
    <w:pPr>
      <w:ind w:left="720"/>
      <w:contextualSpacing/>
    </w:pPr>
  </w:style>
  <w:style w:type="table" w:styleId="TableGrid">
    <w:name w:val="Table Grid"/>
    <w:basedOn w:val="TableNormal"/>
    <w:uiPriority w:val="39"/>
    <w:rsid w:val="00437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437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8E47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96323"/>
    <w:rPr>
      <w:rFonts w:asciiTheme="majorHAnsi" w:eastAsiaTheme="majorEastAsia" w:hAnsiTheme="majorHAnsi" w:cstheme="majorBidi"/>
      <w:color w:val="260A1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Documents\Custom%20Office%20Templates\assignmentTemplate.dotx" TargetMode="Externa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B63FF-F4EE-4059-B055-6CE5F8F4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assignmentTemplate</Template>
  <TotalTime>196</TotalTime>
  <Pages>12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kelly</cp:lastModifiedBy>
  <cp:revision>15</cp:revision>
  <dcterms:created xsi:type="dcterms:W3CDTF">2014-03-22T08:42:00Z</dcterms:created>
  <dcterms:modified xsi:type="dcterms:W3CDTF">2014-04-03T02:16:00Z</dcterms:modified>
  <cp:category>User Manual</cp:category>
</cp:coreProperties>
</file>