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AU"/>
        </w:rPr>
        <w:id w:val="1513568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07626" w:rsidRDefault="00107626">
          <w:pPr>
            <w:pStyle w:val="NoSpacing"/>
            <w:rPr>
              <w:sz w:val="2"/>
            </w:rPr>
          </w:pPr>
        </w:p>
        <w:p w:rsidR="00107626" w:rsidRDefault="00107626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07626" w:rsidRDefault="0096117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6117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Linked list source code</w:t>
                                    </w:r>
                                  </w:p>
                                </w:sdtContent>
                              </w:sdt>
                              <w:p w:rsidR="00107626" w:rsidRDefault="00DE2CA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117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Robert Kelly</w:t>
                                    </w:r>
                                  </w:sdtContent>
                                </w:sdt>
                                <w:r w:rsidR="001076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07626" w:rsidRDefault="001076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07626" w:rsidRDefault="0096117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6117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Linked list source code</w:t>
                              </w:r>
                            </w:p>
                          </w:sdtContent>
                        </w:sdt>
                        <w:p w:rsidR="00107626" w:rsidRDefault="00DE2CAC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117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Robert Kelly</w:t>
                              </w:r>
                            </w:sdtContent>
                          </w:sdt>
                          <w:r w:rsidR="00107626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07626" w:rsidRDefault="001076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22EDE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7626" w:rsidRDefault="00DE2CA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117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7626" w:rsidRDefault="009611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07626" w:rsidRDefault="00DE2CA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117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07626" w:rsidRDefault="0096117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07626" w:rsidRDefault="00107626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67625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7626" w:rsidRDefault="00107626">
          <w:pPr>
            <w:pStyle w:val="TOCHeading"/>
          </w:pPr>
          <w:r>
            <w:t>Contents</w:t>
          </w:r>
        </w:p>
        <w:p w:rsidR="00961178" w:rsidRDefault="004211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38248" w:history="1">
            <w:r w:rsidR="00961178" w:rsidRPr="00BF51BD">
              <w:rPr>
                <w:rStyle w:val="Hyperlink"/>
                <w:noProof/>
              </w:rPr>
              <w:t>Linked list source code</w:t>
            </w:r>
            <w:r w:rsidR="00961178">
              <w:rPr>
                <w:noProof/>
                <w:webHidden/>
              </w:rPr>
              <w:tab/>
            </w:r>
            <w:r w:rsidR="00961178">
              <w:rPr>
                <w:noProof/>
                <w:webHidden/>
              </w:rPr>
              <w:fldChar w:fldCharType="begin"/>
            </w:r>
            <w:r w:rsidR="00961178">
              <w:rPr>
                <w:noProof/>
                <w:webHidden/>
              </w:rPr>
              <w:instrText xml:space="preserve"> PAGEREF _Toc384638248 \h </w:instrText>
            </w:r>
            <w:r w:rsidR="00961178">
              <w:rPr>
                <w:noProof/>
                <w:webHidden/>
              </w:rPr>
            </w:r>
            <w:r w:rsidR="00961178">
              <w:rPr>
                <w:noProof/>
                <w:webHidden/>
              </w:rPr>
              <w:fldChar w:fldCharType="separate"/>
            </w:r>
            <w:r w:rsidR="00961178">
              <w:rPr>
                <w:noProof/>
                <w:webHidden/>
              </w:rPr>
              <w:t>1</w:t>
            </w:r>
            <w:r w:rsidR="00961178">
              <w:rPr>
                <w:noProof/>
                <w:webHidden/>
              </w:rPr>
              <w:fldChar w:fldCharType="end"/>
            </w:r>
          </w:hyperlink>
        </w:p>
        <w:p w:rsidR="00107626" w:rsidRDefault="0042110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A35EB" w:rsidRDefault="00DE2CAC"/>
    <w:p w:rsidR="00961178" w:rsidRDefault="00961178" w:rsidP="00961178">
      <w:pPr>
        <w:pStyle w:val="Heading1"/>
      </w:pPr>
      <w:bookmarkStart w:id="1" w:name="_Toc384638248"/>
      <w:r>
        <w:t>Linked list source code</w:t>
      </w:r>
      <w:bookmarkEnd w:id="1"/>
    </w:p>
    <w:p w:rsidR="00961178" w:rsidRDefault="00961178" w:rsidP="00961178">
      <w:pPr>
        <w:spacing w:after="0"/>
      </w:pPr>
      <w:r>
        <w:t>using System;</w:t>
      </w:r>
    </w:p>
    <w:p w:rsidR="00961178" w:rsidRDefault="00961178" w:rsidP="00961178">
      <w:pPr>
        <w:spacing w:after="0"/>
      </w:pPr>
      <w:r>
        <w:t>using System.Collections.Generic;</w:t>
      </w:r>
    </w:p>
    <w:p w:rsidR="00961178" w:rsidRDefault="00961178" w:rsidP="00961178">
      <w:pPr>
        <w:spacing w:after="0"/>
      </w:pPr>
      <w:r>
        <w:t>using System.Linq;</w:t>
      </w:r>
    </w:p>
    <w:p w:rsidR="00961178" w:rsidRDefault="00961178" w:rsidP="00961178">
      <w:pPr>
        <w:spacing w:after="0"/>
      </w:pPr>
      <w:r>
        <w:t>using System.Text;</w:t>
      </w:r>
    </w:p>
    <w:p w:rsidR="00961178" w:rsidRDefault="00961178" w:rsidP="00961178">
      <w:pPr>
        <w:spacing w:after="0"/>
      </w:pPr>
      <w:r>
        <w:t>using System.Threading.Tasks;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>namespace LinkedLists</w:t>
      </w:r>
    </w:p>
    <w:p w:rsidR="00961178" w:rsidRDefault="00961178" w:rsidP="00961178">
      <w:pPr>
        <w:spacing w:after="0"/>
      </w:pPr>
      <w:r>
        <w:t>{</w:t>
      </w:r>
    </w:p>
    <w:p w:rsidR="00961178" w:rsidRDefault="00961178" w:rsidP="00961178">
      <w:pPr>
        <w:spacing w:after="0"/>
      </w:pPr>
      <w:r>
        <w:t xml:space="preserve">    public class Node</w:t>
      </w:r>
    </w:p>
    <w:p w:rsidR="00961178" w:rsidRDefault="00961178" w:rsidP="00961178">
      <w:pPr>
        <w:spacing w:after="0"/>
      </w:pPr>
      <w:r>
        <w:t xml:space="preserve">    {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Node class this class holds objects and points to the next Node.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public Node next;</w:t>
      </w:r>
    </w:p>
    <w:p w:rsidR="00961178" w:rsidRDefault="00961178" w:rsidP="00961178">
      <w:pPr>
        <w:spacing w:after="0"/>
      </w:pPr>
      <w:r>
        <w:t xml:space="preserve">        public int data;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This constructor takes a int. As the class in created it sets the data and points to null. 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/// &lt;param name="i"&gt;&lt;/param&gt;</w:t>
      </w:r>
    </w:p>
    <w:p w:rsidR="00961178" w:rsidRDefault="00961178" w:rsidP="00961178">
      <w:pPr>
        <w:spacing w:after="0"/>
      </w:pPr>
      <w:r>
        <w:t xml:space="preserve">        public Node(int i)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data = i;</w:t>
      </w:r>
    </w:p>
    <w:p w:rsidR="00961178" w:rsidRDefault="00961178" w:rsidP="00961178">
      <w:pPr>
        <w:spacing w:after="0"/>
      </w:pPr>
      <w:r>
        <w:t xml:space="preserve">            next = null;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Prints out all linked items until next == null.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public void print()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Console.Write("|"+data+"|-&gt;");</w:t>
      </w:r>
    </w:p>
    <w:p w:rsidR="00961178" w:rsidRDefault="00961178" w:rsidP="00961178">
      <w:pPr>
        <w:spacing w:after="0"/>
      </w:pPr>
      <w:r>
        <w:t xml:space="preserve">            if(next !=null)</w:t>
      </w:r>
    </w:p>
    <w:p w:rsidR="00961178" w:rsidRDefault="00961178" w:rsidP="00961178">
      <w:pPr>
        <w:spacing w:after="0"/>
      </w:pPr>
      <w:r>
        <w:t xml:space="preserve">            next.print();// uses the instance of "next" to call the node linked and print the data held in the node. </w:t>
      </w:r>
    </w:p>
    <w:p w:rsidR="00961178" w:rsidRDefault="00961178" w:rsidP="00961178">
      <w:pPr>
        <w:spacing w:after="0"/>
      </w:pPr>
      <w:r>
        <w:t xml:space="preserve">                        //Example node1 calls node2 calls node3 calls node4 and so on. 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Checks if the current "next" node is null if not calls the method again with the next linked node.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lastRenderedPageBreak/>
        <w:t xml:space="preserve">        /// &lt;param name="data"&gt;&lt;/param&gt;</w:t>
      </w:r>
    </w:p>
    <w:p w:rsidR="00961178" w:rsidRDefault="00961178" w:rsidP="00961178">
      <w:pPr>
        <w:spacing w:after="0"/>
      </w:pPr>
      <w:r>
        <w:t xml:space="preserve">        public void AddToEnd(int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(next == null)</w:t>
      </w:r>
    </w:p>
    <w:p w:rsidR="00961178" w:rsidRDefault="00961178" w:rsidP="00961178">
      <w:pPr>
        <w:spacing w:after="0"/>
      </w:pPr>
      <w:r>
        <w:t xml:space="preserve">                next = new Node(data);</w:t>
      </w:r>
    </w:p>
    <w:p w:rsidR="00961178" w:rsidRDefault="00961178" w:rsidP="00961178">
      <w:pPr>
        <w:spacing w:after="0"/>
      </w:pPr>
      <w:r>
        <w:t xml:space="preserve">            else</w:t>
      </w:r>
    </w:p>
    <w:p w:rsidR="00961178" w:rsidRDefault="00961178" w:rsidP="00961178">
      <w:pPr>
        <w:spacing w:after="0"/>
      </w:pPr>
      <w:r>
        <w:t xml:space="preserve">                next.AddToEnd(data);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Checks if current data is less than the next.data if yes than add before and adjust the links.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/// &lt;param name="data"&gt;&lt;/param&gt;</w:t>
      </w:r>
    </w:p>
    <w:p w:rsidR="00961178" w:rsidRDefault="00961178" w:rsidP="00961178">
      <w:pPr>
        <w:spacing w:after="0"/>
      </w:pPr>
      <w:r>
        <w:t xml:space="preserve">        public void AddSorted(int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(next == null)</w:t>
      </w:r>
    </w:p>
    <w:p w:rsidR="00961178" w:rsidRDefault="00961178" w:rsidP="00961178">
      <w:pPr>
        <w:spacing w:after="0"/>
      </w:pPr>
      <w:r>
        <w:t xml:space="preserve">                next = new Node(data);</w:t>
      </w:r>
    </w:p>
    <w:p w:rsidR="00961178" w:rsidRDefault="00961178" w:rsidP="00961178">
      <w:pPr>
        <w:spacing w:after="0"/>
      </w:pPr>
      <w:r>
        <w:t xml:space="preserve">            else if (data &lt; next.data)</w:t>
      </w:r>
    </w:p>
    <w:p w:rsidR="00961178" w:rsidRDefault="00961178" w:rsidP="00961178">
      <w:pPr>
        <w:spacing w:after="0"/>
      </w:pPr>
      <w:r>
        <w:t xml:space="preserve">            {</w:t>
      </w:r>
    </w:p>
    <w:p w:rsidR="00961178" w:rsidRDefault="00961178" w:rsidP="00961178">
      <w:pPr>
        <w:spacing w:after="0"/>
      </w:pPr>
      <w:r>
        <w:t xml:space="preserve">                Node temp = new Node(data);</w:t>
      </w:r>
    </w:p>
    <w:p w:rsidR="00961178" w:rsidRDefault="00961178" w:rsidP="00961178">
      <w:pPr>
        <w:spacing w:after="0"/>
      </w:pPr>
      <w:r>
        <w:t xml:space="preserve">                temp.next = this.next;</w:t>
      </w:r>
    </w:p>
    <w:p w:rsidR="00961178" w:rsidRDefault="00961178" w:rsidP="00961178">
      <w:pPr>
        <w:spacing w:after="0"/>
      </w:pPr>
      <w:r>
        <w:t xml:space="preserve">                this.next = temp;</w:t>
      </w:r>
    </w:p>
    <w:p w:rsidR="00961178" w:rsidRDefault="00961178" w:rsidP="00961178">
      <w:pPr>
        <w:spacing w:after="0"/>
      </w:pPr>
      <w:r>
        <w:t xml:space="preserve">            }</w:t>
      </w:r>
    </w:p>
    <w:p w:rsidR="00961178" w:rsidRDefault="00961178" w:rsidP="00961178">
      <w:pPr>
        <w:spacing w:after="0"/>
      </w:pPr>
      <w:r>
        <w:t xml:space="preserve">            else</w:t>
      </w:r>
    </w:p>
    <w:p w:rsidR="00961178" w:rsidRDefault="00961178" w:rsidP="00961178">
      <w:pPr>
        <w:spacing w:after="0"/>
      </w:pPr>
      <w:r>
        <w:t xml:space="preserve">                next.AddSorted(data);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Checks if the data held in the next node is equal to the data to be removed. </w:t>
      </w:r>
    </w:p>
    <w:p w:rsidR="00961178" w:rsidRDefault="00961178" w:rsidP="00961178">
      <w:pPr>
        <w:spacing w:after="0"/>
      </w:pPr>
      <w:r>
        <w:t xml:space="preserve">        /// If true moves the pointer of the current node to the node that the next node points to.</w:t>
      </w:r>
    </w:p>
    <w:p w:rsidR="00961178" w:rsidRDefault="00961178" w:rsidP="00961178">
      <w:pPr>
        <w:spacing w:after="0"/>
      </w:pPr>
      <w:r>
        <w:t xml:space="preserve">        /// This leaves the next node with no pointer to be cleaned up by garbage collection. </w:t>
      </w:r>
    </w:p>
    <w:p w:rsidR="00961178" w:rsidRDefault="00961178" w:rsidP="00961178">
      <w:pPr>
        <w:spacing w:after="0"/>
      </w:pPr>
      <w:r>
        <w:t xml:space="preserve">        /// Calling Garbage collection manually is not recomended as it can make the program unstable. 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/// &lt;param name="data"&gt;&lt;/param&gt;</w:t>
      </w:r>
    </w:p>
    <w:p w:rsidR="00961178" w:rsidRDefault="00961178" w:rsidP="00961178">
      <w:pPr>
        <w:spacing w:after="0"/>
      </w:pPr>
      <w:r>
        <w:t xml:space="preserve">        public void Delete(int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(this.next.data == data)            </w:t>
      </w:r>
    </w:p>
    <w:p w:rsidR="00961178" w:rsidRDefault="00961178" w:rsidP="00961178">
      <w:pPr>
        <w:spacing w:after="0"/>
      </w:pPr>
      <w:r>
        <w:t xml:space="preserve">                this.next = next.next;            </w:t>
      </w:r>
    </w:p>
    <w:p w:rsidR="00961178" w:rsidRDefault="00961178" w:rsidP="00961178">
      <w:pPr>
        <w:spacing w:after="0"/>
      </w:pPr>
      <w:r>
        <w:t xml:space="preserve">            else</w:t>
      </w:r>
    </w:p>
    <w:p w:rsidR="00961178" w:rsidRDefault="00961178" w:rsidP="00961178">
      <w:pPr>
        <w:spacing w:after="0"/>
      </w:pPr>
      <w:r>
        <w:t xml:space="preserve">                next.Delete(data);                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}</w:t>
      </w:r>
    </w:p>
    <w:p w:rsidR="00961178" w:rsidRDefault="00961178" w:rsidP="00961178">
      <w:pPr>
        <w:spacing w:after="0"/>
      </w:pPr>
      <w:r>
        <w:t xml:space="preserve">    public class List</w:t>
      </w:r>
    </w:p>
    <w:p w:rsidR="00961178" w:rsidRDefault="00961178" w:rsidP="00961178">
      <w:pPr>
        <w:spacing w:after="0"/>
      </w:pPr>
      <w:r>
        <w:t xml:space="preserve">    {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This is the list class.</w:t>
      </w:r>
    </w:p>
    <w:p w:rsidR="00961178" w:rsidRDefault="00961178" w:rsidP="00961178">
      <w:pPr>
        <w:spacing w:after="0"/>
      </w:pPr>
      <w:r>
        <w:t xml:space="preserve">        /// This class has a pram called head node this is the first node in the list</w:t>
      </w:r>
    </w:p>
    <w:p w:rsidR="00961178" w:rsidRDefault="00961178" w:rsidP="00961178">
      <w:pPr>
        <w:spacing w:after="0"/>
      </w:pPr>
      <w:r>
        <w:t xml:space="preserve">        /// used as a reference point to find the other nodes in the list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lastRenderedPageBreak/>
        <w:t xml:space="preserve">        public Node _headNode;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A new list with no pointers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public List()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_headNode = null;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Finds the end of the list and adds a node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/// &lt;param name="data"&gt;&lt;/param&gt;</w:t>
      </w:r>
    </w:p>
    <w:p w:rsidR="00961178" w:rsidRDefault="00961178" w:rsidP="00961178">
      <w:pPr>
        <w:spacing w:after="0"/>
      </w:pPr>
      <w:r>
        <w:t xml:space="preserve">        public void AddToEnd(int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(_headNode == null)</w:t>
      </w:r>
    </w:p>
    <w:p w:rsidR="00961178" w:rsidRDefault="00961178" w:rsidP="00961178">
      <w:pPr>
        <w:spacing w:after="0"/>
      </w:pPr>
      <w:r>
        <w:t xml:space="preserve">                _headNode = new Node(data);</w:t>
      </w:r>
    </w:p>
    <w:p w:rsidR="00961178" w:rsidRDefault="00961178" w:rsidP="00961178">
      <w:pPr>
        <w:spacing w:after="0"/>
      </w:pPr>
      <w:r>
        <w:t xml:space="preserve">            else</w:t>
      </w:r>
    </w:p>
    <w:p w:rsidR="00961178" w:rsidRDefault="00961178" w:rsidP="00961178">
      <w:pPr>
        <w:spacing w:after="0"/>
      </w:pPr>
      <w:r>
        <w:t xml:space="preserve">                _headNode.AddToEnd(data);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Adds new node as the head points the new head node to the previous head node.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t xml:space="preserve">        /// &lt;param name="data"&gt;&lt;/param&gt;</w:t>
      </w:r>
    </w:p>
    <w:p w:rsidR="00961178" w:rsidRDefault="00961178" w:rsidP="00961178">
      <w:pPr>
        <w:spacing w:after="0"/>
      </w:pPr>
      <w:r>
        <w:t xml:space="preserve">        public void AddToBeginning(int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(_headNode == null)</w:t>
      </w:r>
    </w:p>
    <w:p w:rsidR="00961178" w:rsidRDefault="00961178" w:rsidP="00961178">
      <w:pPr>
        <w:spacing w:after="0"/>
      </w:pPr>
      <w:r>
        <w:t xml:space="preserve">                _headNode = new Node(data);</w:t>
      </w:r>
    </w:p>
    <w:p w:rsidR="00961178" w:rsidRDefault="00961178" w:rsidP="00961178">
      <w:pPr>
        <w:spacing w:after="0"/>
      </w:pPr>
      <w:r>
        <w:t xml:space="preserve">            else</w:t>
      </w:r>
    </w:p>
    <w:p w:rsidR="00961178" w:rsidRDefault="00961178" w:rsidP="00961178">
      <w:pPr>
        <w:spacing w:after="0"/>
      </w:pPr>
      <w:r>
        <w:t xml:space="preserve">            {</w:t>
      </w:r>
    </w:p>
    <w:p w:rsidR="00961178" w:rsidRDefault="00961178" w:rsidP="00961178">
      <w:pPr>
        <w:spacing w:after="0"/>
      </w:pPr>
      <w:r>
        <w:t xml:space="preserve">                Node tempNode = new Node(data);</w:t>
      </w:r>
    </w:p>
    <w:p w:rsidR="00961178" w:rsidRDefault="00961178" w:rsidP="00961178">
      <w:pPr>
        <w:spacing w:after="0"/>
      </w:pPr>
      <w:r>
        <w:t xml:space="preserve">                tempNode.next = _headNode;</w:t>
      </w:r>
    </w:p>
    <w:p w:rsidR="00961178" w:rsidRDefault="00961178" w:rsidP="00961178">
      <w:pPr>
        <w:spacing w:after="0"/>
      </w:pPr>
      <w:r>
        <w:t xml:space="preserve">                _headNode = tempNode;</w:t>
      </w:r>
    </w:p>
    <w:p w:rsidR="00961178" w:rsidRDefault="00961178" w:rsidP="00961178">
      <w:pPr>
        <w:spacing w:after="0"/>
      </w:pPr>
      <w:r>
        <w:t xml:space="preserve">            }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public void AddSorted(int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(_headNode == null)</w:t>
      </w:r>
    </w:p>
    <w:p w:rsidR="00961178" w:rsidRDefault="00961178" w:rsidP="00961178">
      <w:pPr>
        <w:spacing w:after="0"/>
      </w:pPr>
      <w:r>
        <w:t xml:space="preserve">                _headNode = new Node(data);</w:t>
      </w:r>
    </w:p>
    <w:p w:rsidR="00961178" w:rsidRDefault="00961178" w:rsidP="00961178">
      <w:pPr>
        <w:spacing w:after="0"/>
      </w:pPr>
      <w:r>
        <w:t xml:space="preserve">            else if (_headNode.data &gt; data)</w:t>
      </w:r>
    </w:p>
    <w:p w:rsidR="00961178" w:rsidRDefault="00961178" w:rsidP="00961178">
      <w:pPr>
        <w:spacing w:after="0"/>
      </w:pPr>
      <w:r>
        <w:t xml:space="preserve">                AddToBeginning(data);</w:t>
      </w:r>
    </w:p>
    <w:p w:rsidR="00961178" w:rsidRDefault="00961178" w:rsidP="00961178">
      <w:pPr>
        <w:spacing w:after="0"/>
      </w:pPr>
      <w:r>
        <w:t xml:space="preserve">            else</w:t>
      </w:r>
    </w:p>
    <w:p w:rsidR="00961178" w:rsidRDefault="00961178" w:rsidP="00961178">
      <w:pPr>
        <w:spacing w:after="0"/>
      </w:pPr>
      <w:r>
        <w:t xml:space="preserve">                _headNode.AddSorted(data);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    /// &lt;summary&gt;</w:t>
      </w:r>
    </w:p>
    <w:p w:rsidR="00961178" w:rsidRDefault="00961178" w:rsidP="00961178">
      <w:pPr>
        <w:spacing w:after="0"/>
      </w:pPr>
      <w:r>
        <w:t xml:space="preserve">        /// Calls the delete method in the node class</w:t>
      </w:r>
    </w:p>
    <w:p w:rsidR="00961178" w:rsidRDefault="00961178" w:rsidP="00961178">
      <w:pPr>
        <w:spacing w:after="0"/>
      </w:pPr>
      <w:r>
        <w:t xml:space="preserve">        /// &lt;/summary&gt;</w:t>
      </w:r>
    </w:p>
    <w:p w:rsidR="00961178" w:rsidRDefault="00961178" w:rsidP="00961178">
      <w:pPr>
        <w:spacing w:after="0"/>
      </w:pPr>
      <w:r>
        <w:lastRenderedPageBreak/>
        <w:t xml:space="preserve">        /// &lt;param name="data"&gt;&lt;/param&gt;</w:t>
      </w:r>
    </w:p>
    <w:p w:rsidR="00961178" w:rsidRDefault="00961178" w:rsidP="00961178">
      <w:pPr>
        <w:spacing w:after="0"/>
      </w:pPr>
      <w:r>
        <w:t xml:space="preserve">        public void Delete(int data)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(_headNode != null)</w:t>
      </w:r>
    </w:p>
    <w:p w:rsidR="00961178" w:rsidRDefault="00961178" w:rsidP="00961178">
      <w:pPr>
        <w:spacing w:after="0"/>
      </w:pPr>
      <w:r>
        <w:t xml:space="preserve">                _headNode.Delete(data);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public void print()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if (_headNode != null)</w:t>
      </w:r>
    </w:p>
    <w:p w:rsidR="00961178" w:rsidRDefault="00961178" w:rsidP="00961178">
      <w:pPr>
        <w:spacing w:after="0"/>
      </w:pPr>
      <w:r>
        <w:t xml:space="preserve">                _headNode.print();</w:t>
      </w: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}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class Program</w:t>
      </w:r>
    </w:p>
    <w:p w:rsidR="00961178" w:rsidRDefault="00961178" w:rsidP="00961178">
      <w:pPr>
        <w:spacing w:after="0"/>
      </w:pPr>
      <w:r>
        <w:t xml:space="preserve">    {</w:t>
      </w:r>
    </w:p>
    <w:p w:rsidR="00961178" w:rsidRDefault="00961178" w:rsidP="00961178">
      <w:pPr>
        <w:spacing w:after="0"/>
      </w:pPr>
      <w:r>
        <w:t xml:space="preserve">        static void Main(string[] args)</w:t>
      </w:r>
    </w:p>
    <w:p w:rsidR="00961178" w:rsidRDefault="00961178" w:rsidP="00961178">
      <w:pPr>
        <w:spacing w:after="0"/>
      </w:pPr>
      <w:r>
        <w:t xml:space="preserve">        {</w:t>
      </w:r>
    </w:p>
    <w:p w:rsidR="00961178" w:rsidRDefault="00961178" w:rsidP="00961178">
      <w:pPr>
        <w:spacing w:after="0"/>
      </w:pPr>
      <w:r>
        <w:t xml:space="preserve">            /// &lt;summary&gt;</w:t>
      </w:r>
    </w:p>
    <w:p w:rsidR="00961178" w:rsidRDefault="00961178" w:rsidP="00961178">
      <w:pPr>
        <w:spacing w:after="0"/>
      </w:pPr>
      <w:r>
        <w:t xml:space="preserve">            /// This block adds items to the end of a list and prints outthe results</w:t>
      </w:r>
    </w:p>
    <w:p w:rsidR="00961178" w:rsidRDefault="00961178" w:rsidP="00961178">
      <w:pPr>
        <w:spacing w:after="0"/>
      </w:pPr>
      <w:r>
        <w:t xml:space="preserve">            /// &lt;/summary&gt;</w:t>
      </w:r>
    </w:p>
    <w:p w:rsidR="00961178" w:rsidRDefault="00961178" w:rsidP="00961178">
      <w:pPr>
        <w:spacing w:after="0"/>
      </w:pPr>
      <w:r>
        <w:t xml:space="preserve">            List myList = new List();         </w:t>
      </w:r>
    </w:p>
    <w:p w:rsidR="00961178" w:rsidRDefault="00961178" w:rsidP="00961178">
      <w:pPr>
        <w:spacing w:after="0"/>
      </w:pPr>
      <w:r>
        <w:t xml:space="preserve">            myList.AddToEnd(350);</w:t>
      </w:r>
    </w:p>
    <w:p w:rsidR="00961178" w:rsidRDefault="00961178" w:rsidP="00961178">
      <w:pPr>
        <w:spacing w:after="0"/>
      </w:pPr>
      <w:r>
        <w:t xml:space="preserve">            myList.AddToEnd(32);</w:t>
      </w:r>
    </w:p>
    <w:p w:rsidR="00961178" w:rsidRDefault="00961178" w:rsidP="00961178">
      <w:pPr>
        <w:spacing w:after="0"/>
      </w:pPr>
      <w:r>
        <w:t xml:space="preserve">            myList.AddToEnd(62);</w:t>
      </w:r>
    </w:p>
    <w:p w:rsidR="00961178" w:rsidRDefault="00961178" w:rsidP="00961178">
      <w:pPr>
        <w:spacing w:after="0"/>
      </w:pPr>
      <w:r>
        <w:t xml:space="preserve">            myList.AddToEnd(25);</w:t>
      </w:r>
    </w:p>
    <w:p w:rsidR="00961178" w:rsidRDefault="00961178" w:rsidP="00961178">
      <w:pPr>
        <w:spacing w:after="0"/>
      </w:pPr>
      <w:r>
        <w:t xml:space="preserve">            myList.AddToEnd(1);</w:t>
      </w:r>
    </w:p>
    <w:p w:rsidR="00961178" w:rsidRDefault="00961178" w:rsidP="00961178">
      <w:pPr>
        <w:spacing w:after="0"/>
      </w:pPr>
      <w:r>
        <w:t xml:space="preserve">            myList.print();</w:t>
      </w:r>
    </w:p>
    <w:p w:rsidR="00961178" w:rsidRDefault="00961178" w:rsidP="00961178">
      <w:pPr>
        <w:spacing w:after="0"/>
      </w:pPr>
      <w:r>
        <w:t xml:space="preserve">            Console.Read();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    /// &lt;summary&gt;</w:t>
      </w:r>
    </w:p>
    <w:p w:rsidR="00961178" w:rsidRDefault="00961178" w:rsidP="00961178">
      <w:pPr>
        <w:spacing w:after="0"/>
      </w:pPr>
      <w:r>
        <w:t xml:space="preserve">            /// This block add two records to the beginnig of the list and prints out the results</w:t>
      </w:r>
    </w:p>
    <w:p w:rsidR="00961178" w:rsidRDefault="00961178" w:rsidP="00961178">
      <w:pPr>
        <w:spacing w:after="0"/>
      </w:pPr>
      <w:r>
        <w:t xml:space="preserve">            /// &lt;/summary&gt;</w:t>
      </w:r>
    </w:p>
    <w:p w:rsidR="00961178" w:rsidRDefault="00961178" w:rsidP="00961178">
      <w:pPr>
        <w:spacing w:after="0"/>
      </w:pPr>
      <w:r>
        <w:t xml:space="preserve">            myList.AddToBeginning(696969);</w:t>
      </w:r>
    </w:p>
    <w:p w:rsidR="00961178" w:rsidRDefault="00961178" w:rsidP="00961178">
      <w:pPr>
        <w:spacing w:after="0"/>
      </w:pPr>
      <w:r>
        <w:t xml:space="preserve">            myList.AddToBeginning(440);</w:t>
      </w:r>
    </w:p>
    <w:p w:rsidR="00961178" w:rsidRDefault="00961178" w:rsidP="00961178">
      <w:pPr>
        <w:spacing w:after="0"/>
      </w:pPr>
      <w:r>
        <w:t xml:space="preserve">            Console.WriteLine();</w:t>
      </w:r>
    </w:p>
    <w:p w:rsidR="00961178" w:rsidRDefault="00961178" w:rsidP="00961178">
      <w:pPr>
        <w:spacing w:after="0"/>
      </w:pPr>
      <w:r>
        <w:t xml:space="preserve">            myList.print();</w:t>
      </w:r>
    </w:p>
    <w:p w:rsidR="00961178" w:rsidRDefault="00961178" w:rsidP="00961178">
      <w:pPr>
        <w:spacing w:after="0"/>
      </w:pPr>
      <w:r>
        <w:t xml:space="preserve">            Console.ReadLine();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    /// &lt;summary&gt;</w:t>
      </w:r>
    </w:p>
    <w:p w:rsidR="00961178" w:rsidRDefault="00961178" w:rsidP="00961178">
      <w:pPr>
        <w:spacing w:after="0"/>
      </w:pPr>
      <w:r>
        <w:t xml:space="preserve">            /// Creates a new list and adds items in a sorted manner and prints out the results</w:t>
      </w:r>
    </w:p>
    <w:p w:rsidR="00961178" w:rsidRDefault="00961178" w:rsidP="00961178">
      <w:pPr>
        <w:spacing w:after="0"/>
      </w:pPr>
      <w:r>
        <w:t xml:space="preserve">            /// &lt;/summary&gt;</w:t>
      </w:r>
    </w:p>
    <w:p w:rsidR="00961178" w:rsidRDefault="00961178" w:rsidP="00961178">
      <w:pPr>
        <w:spacing w:after="0"/>
      </w:pPr>
      <w:r>
        <w:t xml:space="preserve">            List mySortedList = new List();</w:t>
      </w:r>
    </w:p>
    <w:p w:rsidR="00961178" w:rsidRDefault="00961178" w:rsidP="00961178">
      <w:pPr>
        <w:spacing w:after="0"/>
      </w:pPr>
      <w:r>
        <w:t xml:space="preserve">            mySortedList.AddSorted(350);</w:t>
      </w:r>
    </w:p>
    <w:p w:rsidR="00961178" w:rsidRDefault="00961178" w:rsidP="00961178">
      <w:pPr>
        <w:spacing w:after="0"/>
      </w:pPr>
      <w:r>
        <w:t xml:space="preserve">            mySortedList.AddSorted(32);</w:t>
      </w:r>
    </w:p>
    <w:p w:rsidR="00961178" w:rsidRDefault="00961178" w:rsidP="00961178">
      <w:pPr>
        <w:spacing w:after="0"/>
      </w:pPr>
      <w:r>
        <w:t xml:space="preserve">            mySortedList.AddSorted(62);</w:t>
      </w:r>
    </w:p>
    <w:p w:rsidR="00961178" w:rsidRDefault="00961178" w:rsidP="00961178">
      <w:pPr>
        <w:spacing w:after="0"/>
      </w:pPr>
      <w:r>
        <w:lastRenderedPageBreak/>
        <w:t xml:space="preserve">            mySortedList.AddSorted(25);</w:t>
      </w:r>
    </w:p>
    <w:p w:rsidR="00961178" w:rsidRDefault="00961178" w:rsidP="00961178">
      <w:pPr>
        <w:spacing w:after="0"/>
      </w:pPr>
      <w:r>
        <w:t xml:space="preserve">            mySortedList.AddSorted(1);</w:t>
      </w:r>
    </w:p>
    <w:p w:rsidR="00961178" w:rsidRDefault="00961178" w:rsidP="00961178">
      <w:pPr>
        <w:spacing w:after="0"/>
      </w:pPr>
      <w:r>
        <w:t xml:space="preserve">            Console.WriteLine();</w:t>
      </w:r>
    </w:p>
    <w:p w:rsidR="00961178" w:rsidRDefault="00961178" w:rsidP="00961178">
      <w:pPr>
        <w:spacing w:after="0"/>
      </w:pPr>
      <w:r>
        <w:t xml:space="preserve">            mySortedList.print();</w:t>
      </w:r>
    </w:p>
    <w:p w:rsidR="00961178" w:rsidRDefault="00961178" w:rsidP="00961178">
      <w:pPr>
        <w:spacing w:after="0"/>
      </w:pPr>
      <w:r>
        <w:t xml:space="preserve">            Console.ReadLine();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    /// &lt;summary&gt;</w:t>
      </w:r>
    </w:p>
    <w:p w:rsidR="00961178" w:rsidRDefault="00961178" w:rsidP="00961178">
      <w:pPr>
        <w:spacing w:after="0"/>
      </w:pPr>
      <w:r>
        <w:t xml:space="preserve">            ///Deletes the selected record from the list and prints out the results. </w:t>
      </w:r>
    </w:p>
    <w:p w:rsidR="00961178" w:rsidRDefault="00961178" w:rsidP="00961178">
      <w:pPr>
        <w:spacing w:after="0"/>
      </w:pPr>
      <w:r>
        <w:t xml:space="preserve">            /// &lt;/summary&gt;</w:t>
      </w:r>
    </w:p>
    <w:p w:rsidR="00961178" w:rsidRDefault="00961178" w:rsidP="00961178">
      <w:pPr>
        <w:spacing w:after="0"/>
      </w:pPr>
      <w:r>
        <w:t xml:space="preserve">            mySortedList.Delete(350);</w:t>
      </w:r>
    </w:p>
    <w:p w:rsidR="00961178" w:rsidRDefault="00961178" w:rsidP="00961178">
      <w:pPr>
        <w:spacing w:after="0"/>
      </w:pPr>
      <w:r>
        <w:t xml:space="preserve">            Console.ReadLine();</w:t>
      </w:r>
    </w:p>
    <w:p w:rsidR="00961178" w:rsidRDefault="00961178" w:rsidP="00961178">
      <w:pPr>
        <w:spacing w:after="0"/>
      </w:pPr>
      <w:r>
        <w:t xml:space="preserve">            mySortedList.print();</w:t>
      </w:r>
    </w:p>
    <w:p w:rsidR="00961178" w:rsidRDefault="00961178" w:rsidP="00961178">
      <w:pPr>
        <w:spacing w:after="0"/>
      </w:pPr>
      <w:r>
        <w:t xml:space="preserve">            Console.ReadLine();</w:t>
      </w:r>
    </w:p>
    <w:p w:rsidR="00961178" w:rsidRDefault="00961178" w:rsidP="00961178">
      <w:pPr>
        <w:spacing w:after="0"/>
      </w:pPr>
    </w:p>
    <w:p w:rsidR="00961178" w:rsidRDefault="00961178" w:rsidP="00961178">
      <w:pPr>
        <w:spacing w:after="0"/>
      </w:pPr>
      <w:r>
        <w:t xml:space="preserve">        }</w:t>
      </w:r>
    </w:p>
    <w:p w:rsidR="00961178" w:rsidRDefault="00961178" w:rsidP="00961178">
      <w:pPr>
        <w:spacing w:after="0"/>
      </w:pPr>
      <w:r>
        <w:t xml:space="preserve">    }</w:t>
      </w:r>
    </w:p>
    <w:p w:rsidR="00961178" w:rsidRDefault="00961178" w:rsidP="00961178">
      <w:pPr>
        <w:spacing w:after="0"/>
      </w:pPr>
      <w:r>
        <w:t>}</w:t>
      </w:r>
    </w:p>
    <w:p w:rsidR="00107626" w:rsidRDefault="00107626" w:rsidP="00107626">
      <w:pPr>
        <w:pStyle w:val="Heading1"/>
      </w:pPr>
    </w:p>
    <w:sectPr w:rsidR="00107626" w:rsidSect="0010762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AC" w:rsidRDefault="00DE2CAC" w:rsidP="00107626">
      <w:pPr>
        <w:spacing w:after="0" w:line="240" w:lineRule="auto"/>
      </w:pPr>
      <w:r>
        <w:separator/>
      </w:r>
    </w:p>
  </w:endnote>
  <w:endnote w:type="continuationSeparator" w:id="0">
    <w:p w:rsidR="00DE2CAC" w:rsidRDefault="00DE2CAC" w:rsidP="0010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419264"/>
      <w:docPartObj>
        <w:docPartGallery w:val="Page Numbers (Bottom of Page)"/>
        <w:docPartUnique/>
      </w:docPartObj>
    </w:sdtPr>
    <w:sdtEndPr/>
    <w:sdtContent>
      <w:p w:rsidR="00107626" w:rsidRDefault="00107626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626" w:rsidRDefault="0010762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61178" w:rsidRPr="0096117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107626" w:rsidRDefault="0010762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61178" w:rsidRPr="00961178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AC" w:rsidRDefault="00DE2CAC" w:rsidP="00107626">
      <w:pPr>
        <w:spacing w:after="0" w:line="240" w:lineRule="auto"/>
      </w:pPr>
      <w:r>
        <w:separator/>
      </w:r>
    </w:p>
  </w:footnote>
  <w:footnote w:type="continuationSeparator" w:id="0">
    <w:p w:rsidR="00DE2CAC" w:rsidRDefault="00DE2CAC" w:rsidP="0010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26" w:rsidRDefault="00107626" w:rsidP="00107626">
    <w:pPr>
      <w:pStyle w:val="Header"/>
      <w:pBdr>
        <w:bottom w:val="single" w:sz="12" w:space="1" w:color="auto"/>
      </w:pBdr>
      <w:tabs>
        <w:tab w:val="right" w:pos="15168"/>
      </w:tabs>
      <w:spacing w:after="120"/>
      <w:jc w:val="right"/>
      <w:rPr>
        <w:sz w:val="20"/>
      </w:rPr>
    </w:pPr>
    <w:r>
      <w:rPr>
        <w:sz w:val="20"/>
      </w:rPr>
      <w:t xml:space="preserve">Robert Kelly 4107201612 </w:t>
    </w:r>
  </w:p>
  <w:p w:rsidR="00107626" w:rsidRPr="00107626" w:rsidRDefault="00107626" w:rsidP="001076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78"/>
    <w:rsid w:val="00107626"/>
    <w:rsid w:val="00345D69"/>
    <w:rsid w:val="0042110B"/>
    <w:rsid w:val="005D05CC"/>
    <w:rsid w:val="007E77C7"/>
    <w:rsid w:val="00961178"/>
    <w:rsid w:val="00A43DB0"/>
    <w:rsid w:val="00BF780A"/>
    <w:rsid w:val="00CD09D1"/>
    <w:rsid w:val="00DE2CAC"/>
    <w:rsid w:val="00F63204"/>
    <w:rsid w:val="00F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149D4-5A22-41D7-915F-3DE1CC0B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76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762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26"/>
  </w:style>
  <w:style w:type="paragraph" w:styleId="Footer">
    <w:name w:val="footer"/>
    <w:basedOn w:val="Normal"/>
    <w:link w:val="FooterChar"/>
    <w:uiPriority w:val="99"/>
    <w:unhideWhenUsed/>
    <w:rsid w:val="0010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26"/>
  </w:style>
  <w:style w:type="character" w:customStyle="1" w:styleId="Heading1Char">
    <w:name w:val="Heading 1 Char"/>
    <w:basedOn w:val="DefaultParagraphFont"/>
    <w:link w:val="Heading1"/>
    <w:uiPriority w:val="9"/>
    <w:rsid w:val="0010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62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76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Documents\Custom%20Office%20Templates\assign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CFCC-DB35-4AFA-80FC-9281C383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</Template>
  <TotalTime>1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 source code</dc:title>
  <dc:subject>Robert Kelly</dc:subject>
  <dc:creator>Robert</dc:creator>
  <cp:keywords/>
  <dc:description/>
  <cp:lastModifiedBy>robert kelly</cp:lastModifiedBy>
  <cp:revision>1</cp:revision>
  <dcterms:created xsi:type="dcterms:W3CDTF">2014-04-07T02:48:00Z</dcterms:created>
  <dcterms:modified xsi:type="dcterms:W3CDTF">2014-04-07T02:49:00Z</dcterms:modified>
</cp:coreProperties>
</file>